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47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237"/>
      </w:tblGrid>
      <w:tr w:rsidR="002C2CDD" w:rsidRPr="00333CD3" w14:paraId="45D89BF4" w14:textId="77777777" w:rsidTr="00D81A58">
        <w:tc>
          <w:tcPr>
            <w:tcW w:w="3686" w:type="dxa"/>
            <w:tcMar>
              <w:top w:w="504" w:type="dxa"/>
              <w:right w:w="720" w:type="dxa"/>
            </w:tcMar>
          </w:tcPr>
          <w:p w14:paraId="0A3C9C64" w14:textId="77777777" w:rsidR="00523479" w:rsidRDefault="002F02F0" w:rsidP="00D81A58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71C84B" wp14:editId="5D1DC46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-426720</wp:posOffset>
                      </wp:positionV>
                      <wp:extent cx="1704975" cy="1703705"/>
                      <wp:effectExtent l="0" t="0" r="9525" b="0"/>
                      <wp:wrapNone/>
                      <wp:docPr id="4" name="White circle" descr="20171213_162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04975" cy="17037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3E58AADF" id="White circle" o:spid="_x0000_s1026" alt="20171213_162131" style="position:absolute;margin-left:11.7pt;margin-top:-33.6pt;width:134.25pt;height:13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" stroked="f">
                      <v:fill r:id="rId9" o:title="20171213_162131" recolor="t" rotate="t" type="frame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A04977B" wp14:editId="7D34316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-483870</wp:posOffset>
                      </wp:positionV>
                      <wp:extent cx="1811020" cy="1809750"/>
                      <wp:effectExtent l="1905" t="3810" r="6350" b="5715"/>
                      <wp:wrapNone/>
                      <wp:docPr id="2" name="Red circ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11020" cy="1809750"/>
                              </a:xfrm>
                              <a:prstGeom prst="donut">
                                <a:avLst>
                                  <a:gd name="adj" fmla="val 2899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AC09DAA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6" type="#_x0000_t23" style="position:absolute;margin-left:7.2pt;margin-top:-38.1pt;width:142.6pt;height:1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" adj="626" fillcolor="#ceb966 [3204]" stroked="f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657656D" wp14:editId="71DAE4EE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-64770</wp:posOffset>
                      </wp:positionV>
                      <wp:extent cx="5534660" cy="1005205"/>
                      <wp:effectExtent l="2540" t="3810" r="0" b="635"/>
                      <wp:wrapNone/>
                      <wp:docPr id="1" name="Red rectang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3466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76155C7" id="Red rectangle" o:spid="_x0000_s1026" style="position:absolute;margin-left:96.5pt;margin-top:-5.1pt;width:435.8pt;height:7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" fillcolor="#ceb966 [3204]" stroked="f" strokeweight="1pt"/>
                  </w:pict>
                </mc:Fallback>
              </mc:AlternateContent>
            </w:r>
          </w:p>
          <w:p w14:paraId="52485163" w14:textId="77777777" w:rsidR="00A50939" w:rsidRPr="00333CD3" w:rsidRDefault="00D50C84" w:rsidP="00D81A58">
            <w:pPr>
              <w:pStyle w:val="Heading3"/>
            </w:pPr>
            <w:r w:rsidRPr="007B6390">
              <w:rPr>
                <w:color w:val="002060"/>
              </w:rPr>
              <w:t>summary</w:t>
            </w:r>
            <w:r>
              <w:t xml:space="preserve"> </w:t>
            </w:r>
          </w:p>
          <w:p w14:paraId="3B67317C" w14:textId="77777777" w:rsidR="00136174" w:rsidRDefault="00136174" w:rsidP="00136174">
            <w:pPr>
              <w:spacing w:line="240" w:lineRule="auto"/>
              <w:rPr>
                <w:rFonts w:cs="Times New Roman"/>
                <w:noProof/>
                <w:lang w:val="en-ZA" w:eastAsia="en-ZA"/>
              </w:rPr>
            </w:pPr>
            <w:r w:rsidRPr="00CE703A">
              <w:rPr>
                <w:rFonts w:cs="Times New Roman"/>
                <w:noProof/>
                <w:lang w:val="en-ZA" w:eastAsia="en-ZA"/>
              </w:rPr>
              <w:t>Dedicated, organised and enthusiastic individual. I have a clear, logical mind with a practical</w:t>
            </w:r>
            <w:r>
              <w:rPr>
                <w:rFonts w:cs="Times New Roman"/>
                <w:noProof/>
                <w:lang w:val="en-ZA" w:eastAsia="en-ZA"/>
              </w:rPr>
              <w:t xml:space="preserve"> </w:t>
            </w:r>
            <w:r w:rsidRPr="00CE703A">
              <w:rPr>
                <w:rFonts w:cs="Times New Roman"/>
                <w:noProof/>
                <w:lang w:val="en-ZA" w:eastAsia="en-ZA"/>
              </w:rPr>
              <w:t>approach to problem solving and drive to see things through to completion. I enjoy working in a team.</w:t>
            </w:r>
          </w:p>
          <w:p w14:paraId="00E238D1" w14:textId="77777777" w:rsidR="005C7488" w:rsidRDefault="005C7488" w:rsidP="00E46B3B">
            <w:pPr>
              <w:pStyle w:val="Heading3"/>
            </w:pPr>
          </w:p>
          <w:p w14:paraId="01AA6A71" w14:textId="77777777" w:rsidR="005C7488" w:rsidRDefault="00FA35FF" w:rsidP="00E46B3B">
            <w:pPr>
              <w:pStyle w:val="Heading3"/>
            </w:pPr>
            <w:r>
              <w:t>It knowledge</w:t>
            </w:r>
          </w:p>
          <w:p w14:paraId="01C23398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HTML15</w:t>
            </w:r>
          </w:p>
          <w:p w14:paraId="1241F239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Java and Java query</w:t>
            </w:r>
          </w:p>
          <w:p w14:paraId="06F62F0D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PHP</w:t>
            </w:r>
          </w:p>
          <w:p w14:paraId="2D77C4E3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C#</w:t>
            </w:r>
          </w:p>
          <w:p w14:paraId="66C91706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 xml:space="preserve">WordPress and </w:t>
            </w:r>
            <w:proofErr w:type="spellStart"/>
            <w:r w:rsidR="00FA35FF" w:rsidRPr="00FA35FF">
              <w:rPr>
                <w:rFonts w:asciiTheme="minorHAnsi" w:hAnsiTheme="minorHAnsi"/>
                <w:sz w:val="20"/>
                <w:szCs w:val="20"/>
              </w:rPr>
              <w:t>M</w:t>
            </w:r>
            <w:r w:rsidRPr="00FA35FF">
              <w:rPr>
                <w:rFonts w:asciiTheme="minorHAnsi" w:hAnsiTheme="minorHAnsi"/>
                <w:sz w:val="20"/>
                <w:szCs w:val="20"/>
              </w:rPr>
              <w:t>obirise</w:t>
            </w:r>
            <w:proofErr w:type="spellEnd"/>
          </w:p>
          <w:p w14:paraId="4B8523DC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Ionic</w:t>
            </w:r>
          </w:p>
          <w:p w14:paraId="4DBD913A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CSS</w:t>
            </w:r>
          </w:p>
          <w:p w14:paraId="7C7943E5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JavaScript</w:t>
            </w:r>
          </w:p>
          <w:p w14:paraId="532EA2A0" w14:textId="77777777" w:rsidR="006136EB" w:rsidRPr="00FA35FF" w:rsidRDefault="006136EB" w:rsidP="00FA35FF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Visual Basics</w:t>
            </w:r>
          </w:p>
          <w:p w14:paraId="3F21A679" w14:textId="77777777" w:rsidR="00EB51F1" w:rsidRDefault="00EB51F1" w:rsidP="00FA35FF">
            <w:pPr>
              <w:pStyle w:val="Default"/>
              <w:rPr>
                <w:sz w:val="22"/>
                <w:szCs w:val="22"/>
              </w:rPr>
            </w:pPr>
          </w:p>
          <w:p w14:paraId="08FC3B57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F7D21BE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0E844527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035D9574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383B4408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54ADA5EC" w14:textId="77777777" w:rsidR="00FA35FF" w:rsidRPr="00333CD3" w:rsidRDefault="00473214" w:rsidP="00FA35FF">
            <w:pPr>
              <w:pStyle w:val="Heading3"/>
            </w:pPr>
            <w:r>
              <w:lastRenderedPageBreak/>
              <w:t>Skills</w:t>
            </w:r>
          </w:p>
          <w:p w14:paraId="24C31F5C" w14:textId="77777777" w:rsidR="00FA35FF" w:rsidRDefault="00FA35FF" w:rsidP="00FA35FF">
            <w:pPr>
              <w:pStyle w:val="Default"/>
              <w:rPr>
                <w:sz w:val="23"/>
                <w:szCs w:val="23"/>
              </w:rPr>
            </w:pPr>
            <w:r w:rsidRPr="00FA35FF">
              <w:rPr>
                <w:b/>
                <w:sz w:val="23"/>
                <w:szCs w:val="23"/>
              </w:rPr>
              <w:t>Programming</w:t>
            </w:r>
            <w:r w:rsidR="006136EB" w:rsidRPr="00FA35FF">
              <w:rPr>
                <w:b/>
                <w:sz w:val="23"/>
                <w:szCs w:val="23"/>
              </w:rPr>
              <w:t xml:space="preserve"> skills</w:t>
            </w:r>
            <w:r w:rsidR="006136EB">
              <w:rPr>
                <w:sz w:val="23"/>
                <w:szCs w:val="23"/>
              </w:rPr>
              <w:t>:</w:t>
            </w:r>
          </w:p>
          <w:p w14:paraId="6C96D0FB" w14:textId="77777777" w:rsidR="00EB51F1" w:rsidRPr="00FA35FF" w:rsidRDefault="00FA35FF" w:rsidP="00FA35FF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PHP, C</w:t>
            </w:r>
            <w:r w:rsidR="006136EB" w:rsidRPr="00FA35FF">
              <w:rPr>
                <w:rFonts w:asciiTheme="minorHAnsi" w:hAnsiTheme="minorHAnsi"/>
                <w:sz w:val="20"/>
                <w:szCs w:val="20"/>
              </w:rPr>
              <w:t xml:space="preserve">#, Java(NetBeans) and </w:t>
            </w:r>
            <w:r w:rsidRPr="00FA35FF">
              <w:rPr>
                <w:rFonts w:asciiTheme="minorHAnsi" w:hAnsiTheme="minorHAnsi"/>
                <w:sz w:val="20"/>
                <w:szCs w:val="20"/>
              </w:rPr>
              <w:t>I</w:t>
            </w:r>
            <w:r w:rsidR="006136EB" w:rsidRPr="00FA35FF">
              <w:rPr>
                <w:rFonts w:asciiTheme="minorHAnsi" w:hAnsiTheme="minorHAnsi"/>
                <w:sz w:val="20"/>
                <w:szCs w:val="20"/>
              </w:rPr>
              <w:t>onic</w:t>
            </w:r>
          </w:p>
          <w:p w14:paraId="70DC0EBD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Leadership skills</w:t>
            </w:r>
          </w:p>
          <w:p w14:paraId="452E55AE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Analytical</w:t>
            </w:r>
          </w:p>
          <w:p w14:paraId="1D99D924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Problem solving ability</w:t>
            </w:r>
          </w:p>
          <w:p w14:paraId="322C0741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Research minded</w:t>
            </w:r>
          </w:p>
          <w:p w14:paraId="5E1F25E6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Strong work ethic</w:t>
            </w:r>
          </w:p>
          <w:p w14:paraId="6BFDC7DC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Team Player</w:t>
            </w:r>
          </w:p>
          <w:p w14:paraId="01E944ED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Excellent Time Management</w:t>
            </w:r>
          </w:p>
          <w:p w14:paraId="6D05F144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Good Interpersonal Skills</w:t>
            </w:r>
          </w:p>
          <w:p w14:paraId="1805AE40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Good under pressure</w:t>
            </w:r>
          </w:p>
          <w:p w14:paraId="2CFA9110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Deadline driven</w:t>
            </w:r>
          </w:p>
          <w:p w14:paraId="239BD50D" w14:textId="77777777" w:rsidR="006136EB" w:rsidRPr="00FA35FF" w:rsidRDefault="006136EB" w:rsidP="00FA35FF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Self-motivated</w:t>
            </w:r>
          </w:p>
          <w:p w14:paraId="2C491D14" w14:textId="77777777" w:rsidR="006136EB" w:rsidRPr="00FA35FF" w:rsidRDefault="006136EB" w:rsidP="00FA35F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b/>
                <w:sz w:val="20"/>
                <w:szCs w:val="20"/>
              </w:rPr>
              <w:t xml:space="preserve">Computer </w:t>
            </w:r>
            <w:proofErr w:type="gramStart"/>
            <w:r w:rsidRPr="00FA35FF">
              <w:rPr>
                <w:rFonts w:asciiTheme="minorHAnsi" w:hAnsiTheme="minorHAnsi"/>
                <w:b/>
                <w:sz w:val="20"/>
                <w:szCs w:val="20"/>
              </w:rPr>
              <w:t>Literacy</w:t>
            </w:r>
            <w:r w:rsidRPr="00FA35FF">
              <w:rPr>
                <w:rFonts w:asciiTheme="minorHAnsi" w:hAnsiTheme="minorHAnsi"/>
                <w:sz w:val="20"/>
                <w:szCs w:val="20"/>
              </w:rPr>
              <w:t xml:space="preserve"> :</w:t>
            </w:r>
            <w:proofErr w:type="gramEnd"/>
          </w:p>
          <w:p w14:paraId="0BED5B71" w14:textId="77777777" w:rsidR="006136EB" w:rsidRPr="00FA35FF" w:rsidRDefault="006136EB" w:rsidP="00FA35FF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MS Package Competent</w:t>
            </w:r>
          </w:p>
          <w:p w14:paraId="2BD9A2FE" w14:textId="77777777" w:rsidR="006136EB" w:rsidRPr="00FA35FF" w:rsidRDefault="006136EB" w:rsidP="00FA35FF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Linux Basics</w:t>
            </w:r>
          </w:p>
          <w:p w14:paraId="574EB2CE" w14:textId="77777777" w:rsidR="006136EB" w:rsidRPr="00FA35FF" w:rsidRDefault="006136EB" w:rsidP="00D3774C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14:paraId="012E5C16" w14:textId="77777777" w:rsidR="006136EB" w:rsidRDefault="006136EB" w:rsidP="00D3774C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6A8F63E6" w14:textId="77777777" w:rsidR="006136EB" w:rsidRDefault="006136EB" w:rsidP="00D3774C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19F85955" w14:textId="77777777" w:rsidR="006136EB" w:rsidRPr="006136EB" w:rsidRDefault="006136EB" w:rsidP="00D3774C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6787CA99" w14:textId="77777777" w:rsidR="00EB51F1" w:rsidRDefault="00EB51F1" w:rsidP="00D3774C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5F743CAD" w14:textId="77777777" w:rsidR="00B30918" w:rsidRDefault="00B30918" w:rsidP="00EB51F1">
            <w:pPr>
              <w:pStyle w:val="Heading3"/>
            </w:pPr>
          </w:p>
          <w:p w14:paraId="0948A4AC" w14:textId="77777777" w:rsidR="00B30918" w:rsidRDefault="00B30918" w:rsidP="00EB51F1">
            <w:pPr>
              <w:pStyle w:val="Heading3"/>
            </w:pPr>
          </w:p>
          <w:p w14:paraId="42E21C92" w14:textId="77777777" w:rsidR="00B30918" w:rsidRDefault="00B30918" w:rsidP="00EB51F1">
            <w:pPr>
              <w:pStyle w:val="Heading3"/>
            </w:pPr>
          </w:p>
          <w:p w14:paraId="776EEED1" w14:textId="77777777" w:rsidR="00EB51F1" w:rsidRPr="00333CD3" w:rsidRDefault="003E2C91" w:rsidP="00EB51F1">
            <w:pPr>
              <w:pStyle w:val="Heading3"/>
            </w:pPr>
            <w:r>
              <w:t>rEFERENCE</w:t>
            </w:r>
          </w:p>
          <w:p w14:paraId="75CCC9B3" w14:textId="77777777" w:rsidR="0077251A" w:rsidRPr="00FA35FF" w:rsidRDefault="00FA35FF" w:rsidP="0077251A">
            <w:pP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proofErr w:type="spellStart"/>
            <w:r w:rsidRPr="00FA35FF">
              <w:rPr>
                <w:b/>
              </w:rPr>
              <w:t>Mykonki</w:t>
            </w:r>
            <w:proofErr w:type="spellEnd"/>
            <w:r w:rsidRPr="00FA35FF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  <w:r w:rsidRPr="00FA35FF">
              <w:rPr>
                <w:b/>
              </w:rPr>
              <w:t xml:space="preserve">esigns and </w:t>
            </w:r>
            <w:r>
              <w:rPr>
                <w:b/>
              </w:rPr>
              <w:t>C</w:t>
            </w:r>
            <w:r w:rsidRPr="00FA35FF">
              <w:rPr>
                <w:b/>
              </w:rPr>
              <w:t>reation</w:t>
            </w:r>
            <w:r>
              <w:rPr>
                <w:b/>
              </w:rPr>
              <w:t>s</w:t>
            </w:r>
            <w:r w:rsidR="00520A2A" w:rsidRPr="00FA35FF">
              <w:rPr>
                <w:b/>
              </w:rPr>
              <w:t xml:space="preserve"> </w:t>
            </w:r>
          </w:p>
          <w:p w14:paraId="4C62C8F2" w14:textId="77777777" w:rsidR="00FA35FF" w:rsidRPr="00FA35FF" w:rsidRDefault="00FA35FF" w:rsidP="0077251A">
            <w:pP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  <w:p w14:paraId="04C3BB91" w14:textId="77777777" w:rsidR="003E2C91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sz w:val="22"/>
                <w:szCs w:val="22"/>
                <w:lang w:val="en-ZA"/>
              </w:rPr>
            </w:pPr>
            <w:r>
              <w:rPr>
                <w:rFonts w:ascii="Calibri" w:hAnsi="Calibri" w:cs="Calibri"/>
                <w:sz w:val="22"/>
                <w:szCs w:val="22"/>
                <w:lang w:val="en-ZA"/>
              </w:rPr>
              <w:t xml:space="preserve">Mr Mphela </w:t>
            </w:r>
          </w:p>
          <w:p w14:paraId="63FF605F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Manager</w:t>
            </w:r>
          </w:p>
          <w:p w14:paraId="57210D47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079 581 3361</w:t>
            </w:r>
          </w:p>
          <w:p w14:paraId="2A0744CC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012 667 5849</w:t>
            </w:r>
          </w:p>
          <w:p w14:paraId="73E6FE14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</w:p>
          <w:p w14:paraId="7FAE3967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Mrs Lidzhade</w:t>
            </w:r>
          </w:p>
          <w:p w14:paraId="59DD133C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Project Manager</w:t>
            </w:r>
          </w:p>
          <w:p w14:paraId="1137D784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079 970 6634</w:t>
            </w:r>
          </w:p>
          <w:p w14:paraId="265399F4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</w:p>
          <w:p w14:paraId="7045E58D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Mr. Nkosi</w:t>
            </w:r>
          </w:p>
          <w:p w14:paraId="4484501A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HR</w:t>
            </w:r>
          </w:p>
          <w:p w14:paraId="2301D548" w14:textId="77777777" w:rsidR="003E2C91" w:rsidRPr="00520A2A" w:rsidRDefault="003E2C91" w:rsidP="0077251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>064 611 2119</w:t>
            </w:r>
          </w:p>
          <w:p w14:paraId="185FEAD9" w14:textId="77777777" w:rsidR="00FA35FF" w:rsidRDefault="003E2C91" w:rsidP="00FA35F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  <w:r w:rsidRPr="00520A2A">
              <w:rPr>
                <w:rFonts w:cs="Calibri"/>
                <w:lang w:val="en-ZA"/>
              </w:rPr>
              <w:t xml:space="preserve">012 667 5849  </w:t>
            </w:r>
          </w:p>
          <w:p w14:paraId="32C14972" w14:textId="77777777" w:rsidR="00FA35FF" w:rsidRDefault="00FA35FF" w:rsidP="00FA35FF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lang w:val="en-ZA"/>
              </w:rPr>
            </w:pPr>
          </w:p>
          <w:p w14:paraId="3C2B603F" w14:textId="77777777" w:rsidR="00FA35FF" w:rsidRDefault="00C46A80" w:rsidP="00FA35FF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 w:rsidRPr="00520A2A">
              <w:rPr>
                <w:b/>
              </w:rPr>
              <w:t>Novosense</w:t>
            </w:r>
            <w:proofErr w:type="spellEnd"/>
            <w:r w:rsidRPr="00520A2A">
              <w:rPr>
                <w:b/>
              </w:rPr>
              <w:t xml:space="preserve"> Intelligence</w:t>
            </w:r>
            <w:r w:rsidRPr="00520A2A">
              <w:t xml:space="preserve"> </w:t>
            </w:r>
          </w:p>
          <w:p w14:paraId="671835D0" w14:textId="77777777" w:rsidR="00FA35FF" w:rsidRDefault="00FA35FF" w:rsidP="00FA35FF">
            <w:pPr>
              <w:autoSpaceDE w:val="0"/>
              <w:autoSpaceDN w:val="0"/>
              <w:adjustRightInd w:val="0"/>
              <w:spacing w:line="240" w:lineRule="auto"/>
            </w:pPr>
          </w:p>
          <w:p w14:paraId="26D5601B" w14:textId="77777777" w:rsidR="00FA35FF" w:rsidRDefault="00B259B4" w:rsidP="00FA35FF">
            <w:pPr>
              <w:autoSpaceDE w:val="0"/>
              <w:autoSpaceDN w:val="0"/>
              <w:adjustRightInd w:val="0"/>
              <w:spacing w:line="240" w:lineRule="auto"/>
            </w:pPr>
            <w:r>
              <w:t>JIMMY LEPHOTO</w:t>
            </w:r>
          </w:p>
          <w:p w14:paraId="62D4A2BB" w14:textId="77777777" w:rsidR="00FA35FF" w:rsidRDefault="00C46A80" w:rsidP="00FA35FF">
            <w:pPr>
              <w:autoSpaceDE w:val="0"/>
              <w:autoSpaceDN w:val="0"/>
              <w:adjustRightInd w:val="0"/>
              <w:spacing w:line="240" w:lineRule="auto"/>
            </w:pPr>
            <w:r w:rsidRPr="00520A2A">
              <w:t>MD</w:t>
            </w:r>
            <w:r w:rsidR="00087CA5">
              <w:t xml:space="preserve"> SAP DEVELOPER</w:t>
            </w:r>
          </w:p>
          <w:p w14:paraId="1273BF3F" w14:textId="77777777" w:rsidR="00FA35FF" w:rsidRDefault="00B259B4" w:rsidP="00FA35FF">
            <w:pPr>
              <w:autoSpaceDE w:val="0"/>
              <w:autoSpaceDN w:val="0"/>
              <w:adjustRightInd w:val="0"/>
              <w:spacing w:line="240" w:lineRule="auto"/>
            </w:pPr>
            <w:r>
              <w:t>084 523 2888</w:t>
            </w:r>
          </w:p>
          <w:p w14:paraId="7D7C8928" w14:textId="77777777" w:rsidR="00FA35FF" w:rsidRDefault="00FA35FF" w:rsidP="00FA35FF">
            <w:pPr>
              <w:autoSpaceDE w:val="0"/>
              <w:autoSpaceDN w:val="0"/>
              <w:adjustRightInd w:val="0"/>
              <w:spacing w:line="240" w:lineRule="auto"/>
            </w:pPr>
          </w:p>
          <w:p w14:paraId="2DA6C95B" w14:textId="77777777" w:rsidR="00FA35FF" w:rsidRDefault="00C46A80" w:rsidP="00FA35FF">
            <w:pPr>
              <w:autoSpaceDE w:val="0"/>
              <w:autoSpaceDN w:val="0"/>
              <w:adjustRightInd w:val="0"/>
              <w:spacing w:line="240" w:lineRule="auto"/>
            </w:pPr>
            <w:r w:rsidRPr="00520A2A">
              <w:t xml:space="preserve">Mr </w:t>
            </w:r>
            <w:r w:rsidR="00B30918">
              <w:t>T</w:t>
            </w:r>
            <w:r w:rsidRPr="00520A2A">
              <w:t xml:space="preserve">hemba </w:t>
            </w:r>
          </w:p>
          <w:p w14:paraId="72876B6B" w14:textId="77777777" w:rsidR="00FA35FF" w:rsidRDefault="00C46A80" w:rsidP="00FA35FF">
            <w:pPr>
              <w:autoSpaceDE w:val="0"/>
              <w:autoSpaceDN w:val="0"/>
              <w:adjustRightInd w:val="0"/>
              <w:spacing w:line="240" w:lineRule="auto"/>
            </w:pPr>
            <w:r w:rsidRPr="00520A2A">
              <w:t>Senior Developer</w:t>
            </w:r>
          </w:p>
          <w:p w14:paraId="5030CD06" w14:textId="77777777" w:rsidR="00FA35FF" w:rsidRPr="00333CD3" w:rsidRDefault="00C46A80" w:rsidP="00B30918">
            <w:pPr>
              <w:autoSpaceDE w:val="0"/>
              <w:autoSpaceDN w:val="0"/>
              <w:adjustRightInd w:val="0"/>
              <w:spacing w:line="240" w:lineRule="auto"/>
            </w:pPr>
            <w:r w:rsidRPr="00520A2A">
              <w:t>071 246 2223</w:t>
            </w:r>
          </w:p>
        </w:tc>
        <w:tc>
          <w:tcPr>
            <w:tcW w:w="623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237"/>
            </w:tblGrid>
            <w:tr w:rsidR="00C612DA" w:rsidRPr="00333CD3" w14:paraId="7E0956B3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B364168" w14:textId="77777777" w:rsidR="00C612DA" w:rsidRPr="00333CD3" w:rsidRDefault="00257CD8" w:rsidP="00665E3C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E6D095E0360467F91E1DA1CEF7272B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6136EB">
                        <w:rPr>
                          <w:lang w:val="en-ZA"/>
                        </w:rPr>
                        <w:t>queen Pilusa</w:t>
                      </w:r>
                    </w:sdtContent>
                  </w:sdt>
                </w:p>
                <w:p w14:paraId="6B783800" w14:textId="77777777" w:rsidR="00C612DA" w:rsidRPr="00333CD3" w:rsidRDefault="00C612DA" w:rsidP="00665E3C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</w:p>
              </w:tc>
            </w:tr>
          </w:tbl>
          <w:p w14:paraId="47501739" w14:textId="77777777" w:rsidR="006B5AAD" w:rsidRPr="00333CD3" w:rsidRDefault="006B5AAD" w:rsidP="00D81A58">
            <w:pPr>
              <w:pStyle w:val="Heading3"/>
            </w:pPr>
            <w:r>
              <w:t>Personal Details</w:t>
            </w:r>
          </w:p>
          <w:p w14:paraId="6697CBD5" w14:textId="77777777" w:rsidR="00476413" w:rsidRDefault="00476413" w:rsidP="00CF1EC2">
            <w:pPr>
              <w:tabs>
                <w:tab w:val="left" w:pos="2784"/>
              </w:tabs>
            </w:pPr>
            <w:r>
              <w:t xml:space="preserve">Surname                             </w:t>
            </w:r>
            <w:r w:rsidR="006136EB">
              <w:t>Pilusa</w:t>
            </w:r>
          </w:p>
          <w:p w14:paraId="68739A52" w14:textId="77777777" w:rsidR="00476413" w:rsidRDefault="00476413" w:rsidP="00CF1EC2">
            <w:pPr>
              <w:tabs>
                <w:tab w:val="left" w:pos="2784"/>
              </w:tabs>
            </w:pPr>
            <w:r>
              <w:t xml:space="preserve">First Names                       </w:t>
            </w:r>
            <w:r w:rsidR="006136EB">
              <w:t>Queen Kamoel</w:t>
            </w:r>
          </w:p>
          <w:p w14:paraId="35F423DE" w14:textId="77777777" w:rsidR="00476413" w:rsidRDefault="00C52C1C" w:rsidP="006136EB">
            <w:pPr>
              <w:tabs>
                <w:tab w:val="left" w:pos="2784"/>
              </w:tabs>
            </w:pPr>
            <w:r>
              <w:t xml:space="preserve">Address                           </w:t>
            </w:r>
            <w:r w:rsidR="00E460C5">
              <w:t xml:space="preserve">  1003 hog fish street Kaalfontein </w:t>
            </w:r>
          </w:p>
          <w:p w14:paraId="7210BA96" w14:textId="77777777" w:rsidR="006136EB" w:rsidRDefault="006136EB" w:rsidP="006136EB">
            <w:pPr>
              <w:tabs>
                <w:tab w:val="left" w:pos="2784"/>
              </w:tabs>
            </w:pPr>
            <w:r>
              <w:t xml:space="preserve">                                         </w:t>
            </w:r>
            <w:r w:rsidR="00760A1D">
              <w:t xml:space="preserve">    </w:t>
            </w:r>
            <w:r w:rsidR="00E97632">
              <w:t xml:space="preserve">Ext 2 </w:t>
            </w:r>
            <w:r w:rsidR="00760A1D">
              <w:t>Midrand</w:t>
            </w:r>
            <w:r w:rsidR="00E97632">
              <w:t xml:space="preserve"> 1632</w:t>
            </w:r>
          </w:p>
          <w:p w14:paraId="06D2FC84" w14:textId="77777777" w:rsidR="006B5AAD" w:rsidRDefault="00F635FA" w:rsidP="00D81A58">
            <w:pPr>
              <w:tabs>
                <w:tab w:val="left" w:pos="2784"/>
              </w:tabs>
            </w:pPr>
            <w:r>
              <w:t xml:space="preserve"> </w:t>
            </w:r>
            <w:r w:rsidR="006B5AAD">
              <w:t xml:space="preserve">Mobile                              </w:t>
            </w:r>
            <w:r w:rsidR="00B30918">
              <w:t xml:space="preserve"> </w:t>
            </w:r>
            <w:r w:rsidR="0093163C">
              <w:t xml:space="preserve">073 210 6121 </w:t>
            </w:r>
            <w:r w:rsidR="00E97632">
              <w:t>/ 072042088</w:t>
            </w:r>
            <w:r w:rsidR="009D32EF">
              <w:t>5</w:t>
            </w:r>
          </w:p>
          <w:p w14:paraId="672DF658" w14:textId="77777777" w:rsidR="006B5AAD" w:rsidRDefault="006B5AAD" w:rsidP="00D81A58">
            <w:pPr>
              <w:tabs>
                <w:tab w:val="left" w:pos="2784"/>
              </w:tabs>
            </w:pPr>
            <w:r>
              <w:t xml:space="preserve">Email      </w:t>
            </w:r>
            <w:r w:rsidR="00CE703A">
              <w:t xml:space="preserve">                            </w:t>
            </w:r>
            <w:r w:rsidR="00B30918">
              <w:t xml:space="preserve"> </w:t>
            </w:r>
            <w:r w:rsidR="00BE6EA8">
              <w:t>kamoelqueen@gmail.com</w:t>
            </w:r>
          </w:p>
          <w:p w14:paraId="6950761E" w14:textId="77777777" w:rsidR="00807D3B" w:rsidRDefault="006136EB" w:rsidP="00D81A58">
            <w:pPr>
              <w:tabs>
                <w:tab w:val="left" w:pos="2784"/>
              </w:tabs>
            </w:pPr>
            <w:r>
              <w:t>Date of Birth</w:t>
            </w:r>
            <w:r w:rsidR="005E5663">
              <w:t xml:space="preserve"> </w:t>
            </w:r>
            <w:r w:rsidR="00807D3B">
              <w:t xml:space="preserve">        </w:t>
            </w:r>
            <w:r w:rsidR="00CE703A">
              <w:t xml:space="preserve">            </w:t>
            </w:r>
            <w:r w:rsidR="00B30918">
              <w:t xml:space="preserve"> 1</w:t>
            </w:r>
            <w:r>
              <w:t>4 October 1991</w:t>
            </w:r>
            <w:r w:rsidR="00CF1EC2">
              <w:t xml:space="preserve"> </w:t>
            </w:r>
          </w:p>
          <w:p w14:paraId="4ED0492B" w14:textId="77777777" w:rsidR="006136EB" w:rsidRDefault="006136EB" w:rsidP="00D81A58">
            <w:pPr>
              <w:tabs>
                <w:tab w:val="left" w:pos="2784"/>
              </w:tabs>
            </w:pPr>
            <w:r>
              <w:t xml:space="preserve">ID Number                        </w:t>
            </w:r>
            <w:r w:rsidR="00B30918">
              <w:t xml:space="preserve"> </w:t>
            </w:r>
            <w:r>
              <w:t xml:space="preserve">911014 1033 082 </w:t>
            </w:r>
          </w:p>
          <w:p w14:paraId="2793E285" w14:textId="77777777" w:rsidR="00FA37CF" w:rsidRDefault="000B5181" w:rsidP="00D81A58">
            <w:pPr>
              <w:tabs>
                <w:tab w:val="left" w:pos="2784"/>
              </w:tabs>
            </w:pPr>
            <w:r>
              <w:t xml:space="preserve">Gender         </w:t>
            </w:r>
            <w:r w:rsidR="006D260B">
              <w:t xml:space="preserve"> </w:t>
            </w:r>
            <w:r w:rsidR="00FA37CF">
              <w:t xml:space="preserve">                    </w:t>
            </w:r>
            <w:r w:rsidR="00B30918">
              <w:t xml:space="preserve"> </w:t>
            </w:r>
            <w:r w:rsidR="00727864">
              <w:t>Fema</w:t>
            </w:r>
            <w:r w:rsidR="00FA37CF">
              <w:t>le</w:t>
            </w:r>
          </w:p>
          <w:p w14:paraId="6F65D15E" w14:textId="77777777" w:rsidR="006B5AAD" w:rsidRDefault="00FA37CF" w:rsidP="00D81A58">
            <w:pPr>
              <w:tabs>
                <w:tab w:val="left" w:pos="2784"/>
              </w:tabs>
            </w:pPr>
            <w:r>
              <w:t>Nationality                         South African</w:t>
            </w:r>
          </w:p>
          <w:p w14:paraId="301E072C" w14:textId="77777777" w:rsidR="00CE5674" w:rsidRDefault="00CE5674" w:rsidP="00D81A58">
            <w:pPr>
              <w:tabs>
                <w:tab w:val="left" w:pos="2784"/>
              </w:tabs>
            </w:pPr>
            <w:r>
              <w:t xml:space="preserve">Marital Status                    </w:t>
            </w:r>
            <w:r w:rsidR="007552C4">
              <w:t>Single</w:t>
            </w:r>
          </w:p>
          <w:p w14:paraId="0B05FEED" w14:textId="77777777" w:rsidR="00FA37CF" w:rsidRDefault="007552C4" w:rsidP="00D81A58">
            <w:pPr>
              <w:tabs>
                <w:tab w:val="left" w:pos="2784"/>
              </w:tabs>
            </w:pPr>
            <w:r>
              <w:t>Health                                 Excellent</w:t>
            </w:r>
          </w:p>
          <w:p w14:paraId="001178B5" w14:textId="77777777" w:rsidR="006136EB" w:rsidRDefault="006136EB" w:rsidP="00D81A58">
            <w:pPr>
              <w:tabs>
                <w:tab w:val="left" w:pos="2784"/>
              </w:tabs>
            </w:pPr>
            <w:r>
              <w:t xml:space="preserve">Languages                       </w:t>
            </w:r>
            <w:r w:rsidR="00B30918">
              <w:t xml:space="preserve">  </w:t>
            </w:r>
            <w:r>
              <w:t>Sepedi and English</w:t>
            </w:r>
          </w:p>
          <w:p w14:paraId="39506A7B" w14:textId="77777777" w:rsidR="00240A95" w:rsidRDefault="00240A95" w:rsidP="00D81A58">
            <w:pPr>
              <w:tabs>
                <w:tab w:val="left" w:pos="2784"/>
              </w:tabs>
            </w:pPr>
            <w:r>
              <w:t xml:space="preserve">Driver’s License               Code 10 </w:t>
            </w:r>
          </w:p>
          <w:p w14:paraId="5D11C966" w14:textId="77777777" w:rsidR="006B5AAD" w:rsidRDefault="006B5AAD" w:rsidP="00D81A58">
            <w:pPr>
              <w:tabs>
                <w:tab w:val="left" w:pos="2784"/>
                <w:tab w:val="left" w:pos="3406"/>
              </w:tabs>
            </w:pPr>
            <w:r>
              <w:t xml:space="preserve">Availability                        </w:t>
            </w:r>
            <w:r w:rsidR="009F5138">
              <w:t xml:space="preserve">Immediately </w:t>
            </w:r>
            <w:r>
              <w:t xml:space="preserve"> </w:t>
            </w:r>
          </w:p>
          <w:p w14:paraId="019676ED" w14:textId="77777777" w:rsidR="00851CFC" w:rsidRDefault="00851CFC" w:rsidP="00851CFC">
            <w:pPr>
              <w:pStyle w:val="Heading3"/>
            </w:pPr>
            <w:r>
              <w:t>education</w:t>
            </w:r>
          </w:p>
          <w:p w14:paraId="045D0CD0" w14:textId="3E0834AC" w:rsidR="00851CFC" w:rsidRPr="00473214" w:rsidRDefault="00851CFC" w:rsidP="00851CFC">
            <w:pPr>
              <w:pStyle w:val="Heading4"/>
              <w:rPr>
                <w:color w:val="000000" w:themeColor="text1"/>
              </w:rPr>
            </w:pPr>
            <w:r>
              <w:rPr>
                <w:rFonts w:ascii="Franklin Gothic Demi" w:hAnsi="Franklin Gothic Demi" w:cs="Arial"/>
                <w:color w:val="000000" w:themeColor="text1"/>
                <w:spacing w:val="-3"/>
                <w:shd w:val="clear" w:color="auto" w:fill="FFFFFF"/>
              </w:rPr>
              <w:t xml:space="preserve">Certificate in </w:t>
            </w:r>
            <w:r>
              <w:t>teST AUTOMATION FUNDAMENTALS</w:t>
            </w:r>
            <w:r w:rsidRPr="00473214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>2021</w:t>
            </w:r>
            <w:r w:rsidRPr="00473214">
              <w:rPr>
                <w:color w:val="000000" w:themeColor="text1"/>
              </w:rPr>
              <w:t xml:space="preserve">• </w:t>
            </w:r>
            <w:r>
              <w:rPr>
                <w:color w:val="000000" w:themeColor="text1"/>
              </w:rPr>
              <w:t>IOCO/EOH</w:t>
            </w:r>
          </w:p>
          <w:p w14:paraId="0E6837EF" w14:textId="77777777" w:rsidR="008E0C33" w:rsidRDefault="008E0C33" w:rsidP="00D81A58">
            <w:pPr>
              <w:pStyle w:val="Heading3"/>
            </w:pPr>
          </w:p>
          <w:p w14:paraId="4F367230" w14:textId="77777777" w:rsidR="00473214" w:rsidRDefault="00473214" w:rsidP="00473214">
            <w:pPr>
              <w:pStyle w:val="Heading3"/>
            </w:pPr>
            <w:r>
              <w:t>education</w:t>
            </w:r>
          </w:p>
          <w:p w14:paraId="76C77546" w14:textId="77777777" w:rsidR="00EE74CA" w:rsidRPr="00473214" w:rsidRDefault="007B566B" w:rsidP="00EE74CA">
            <w:pPr>
              <w:pStyle w:val="Heading4"/>
              <w:rPr>
                <w:color w:val="000000" w:themeColor="text1"/>
              </w:rPr>
            </w:pPr>
            <w:r>
              <w:rPr>
                <w:rFonts w:ascii="Franklin Gothic Demi" w:hAnsi="Franklin Gothic Demi" w:cs="Arial"/>
                <w:color w:val="000000" w:themeColor="text1"/>
                <w:spacing w:val="-3"/>
                <w:shd w:val="clear" w:color="auto" w:fill="FFFFFF"/>
              </w:rPr>
              <w:t xml:space="preserve">Certificate in </w:t>
            </w:r>
            <w:r w:rsidR="00EE74CA">
              <w:t>Office 365 Dynamics</w:t>
            </w:r>
            <w:r w:rsidR="00EE74CA" w:rsidRPr="00473214">
              <w:rPr>
                <w:color w:val="000000" w:themeColor="text1"/>
              </w:rPr>
              <w:t>•</w:t>
            </w:r>
            <w:r w:rsidR="00EE74CA">
              <w:rPr>
                <w:color w:val="000000" w:themeColor="text1"/>
              </w:rPr>
              <w:t>2019</w:t>
            </w:r>
            <w:r w:rsidR="00EE74CA" w:rsidRPr="00473214">
              <w:rPr>
                <w:color w:val="000000" w:themeColor="text1"/>
              </w:rPr>
              <w:t xml:space="preserve">• </w:t>
            </w:r>
            <w:r w:rsidR="00EE74CA">
              <w:rPr>
                <w:color w:val="000000" w:themeColor="text1"/>
              </w:rPr>
              <w:t>AlTRON BYTES</w:t>
            </w:r>
          </w:p>
          <w:p w14:paraId="5CEAF677" w14:textId="77777777" w:rsidR="007B566B" w:rsidRPr="00473214" w:rsidRDefault="007B566B" w:rsidP="007B566B">
            <w:pPr>
              <w:pStyle w:val="Heading4"/>
              <w:rPr>
                <w:color w:val="000000" w:themeColor="text1"/>
              </w:rPr>
            </w:pPr>
          </w:p>
          <w:p w14:paraId="3CFE0CC5" w14:textId="77777777" w:rsidR="00473214" w:rsidRDefault="00473214" w:rsidP="00473214">
            <w:pPr>
              <w:pStyle w:val="Heading4"/>
              <w:rPr>
                <w:color w:val="000000" w:themeColor="text1"/>
              </w:rPr>
            </w:pPr>
          </w:p>
          <w:p w14:paraId="793CBDBA" w14:textId="77777777" w:rsidR="00473214" w:rsidRDefault="00473214" w:rsidP="00473214">
            <w:pPr>
              <w:pStyle w:val="Heading4"/>
              <w:rPr>
                <w:color w:val="000000" w:themeColor="text1"/>
              </w:rPr>
            </w:pPr>
          </w:p>
          <w:p w14:paraId="2A477272" w14:textId="77777777" w:rsidR="00EE74CA" w:rsidRDefault="00EE74CA" w:rsidP="00EE74CA">
            <w:pPr>
              <w:pStyle w:val="Heading3"/>
            </w:pPr>
            <w:r>
              <w:t>education</w:t>
            </w:r>
          </w:p>
          <w:p w14:paraId="11FE4C38" w14:textId="77777777" w:rsidR="00EE74CA" w:rsidRPr="00473214" w:rsidRDefault="00EE74CA" w:rsidP="00EE74CA">
            <w:pPr>
              <w:pStyle w:val="Heading4"/>
              <w:rPr>
                <w:color w:val="000000" w:themeColor="text1"/>
              </w:rPr>
            </w:pPr>
            <w:r>
              <w:rPr>
                <w:rFonts w:ascii="Franklin Gothic Demi" w:hAnsi="Franklin Gothic Demi" w:cs="Arial"/>
                <w:color w:val="000000" w:themeColor="text1"/>
                <w:spacing w:val="-3"/>
                <w:shd w:val="clear" w:color="auto" w:fill="FFFFFF"/>
              </w:rPr>
              <w:t xml:space="preserve">Certificate in </w:t>
            </w:r>
            <w:r w:rsidRPr="00473214">
              <w:rPr>
                <w:rFonts w:ascii="Franklin Gothic Demi" w:hAnsi="Franklin Gothic Demi" w:cs="Arial"/>
                <w:color w:val="000000" w:themeColor="text1"/>
                <w:spacing w:val="-3"/>
                <w:shd w:val="clear" w:color="auto" w:fill="FFFFFF"/>
              </w:rPr>
              <w:t>AZ-900 Microsoft Azure Fundamentals</w:t>
            </w:r>
            <w:r w:rsidRPr="00473214">
              <w:rPr>
                <w:rFonts w:ascii="Arial" w:hAnsi="Arial" w:cs="Arial"/>
                <w:color w:val="000000" w:themeColor="text1"/>
                <w:spacing w:val="-3"/>
                <w:sz w:val="29"/>
                <w:szCs w:val="29"/>
                <w:shd w:val="clear" w:color="auto" w:fill="FFFFFF"/>
              </w:rPr>
              <w:t> </w:t>
            </w:r>
            <w:r w:rsidRPr="00473214">
              <w:rPr>
                <w:color w:val="000000" w:themeColor="text1"/>
              </w:rPr>
              <w:t>•</w:t>
            </w:r>
            <w:r>
              <w:rPr>
                <w:color w:val="000000" w:themeColor="text1"/>
              </w:rPr>
              <w:t>2019</w:t>
            </w:r>
            <w:r w:rsidRPr="00473214">
              <w:rPr>
                <w:color w:val="000000" w:themeColor="text1"/>
              </w:rPr>
              <w:t xml:space="preserve">• </w:t>
            </w:r>
            <w:r>
              <w:rPr>
                <w:color w:val="000000" w:themeColor="text1"/>
              </w:rPr>
              <w:t>AlTRON BYTES</w:t>
            </w:r>
          </w:p>
          <w:p w14:paraId="63BEBAC9" w14:textId="77777777" w:rsidR="00473214" w:rsidRPr="00473214" w:rsidRDefault="00473214" w:rsidP="00473214">
            <w:pPr>
              <w:pStyle w:val="Heading4"/>
              <w:rPr>
                <w:color w:val="000000" w:themeColor="text1"/>
              </w:rPr>
            </w:pPr>
          </w:p>
          <w:p w14:paraId="2710A4EF" w14:textId="77777777" w:rsidR="00473214" w:rsidRPr="00333CD3" w:rsidRDefault="00473214" w:rsidP="00473214">
            <w:pPr>
              <w:pStyle w:val="Heading3"/>
            </w:pPr>
            <w:r>
              <w:t>education</w:t>
            </w:r>
          </w:p>
          <w:p w14:paraId="44943E97" w14:textId="77777777" w:rsidR="00473214" w:rsidRPr="00473214" w:rsidRDefault="00473214" w:rsidP="00473214">
            <w:pPr>
              <w:pStyle w:val="Heading4"/>
              <w:rPr>
                <w:color w:val="000000" w:themeColor="text1"/>
              </w:rPr>
            </w:pPr>
          </w:p>
          <w:p w14:paraId="0631F190" w14:textId="77777777" w:rsidR="007B566B" w:rsidRPr="00473214" w:rsidRDefault="007B566B" w:rsidP="007B566B">
            <w:pPr>
              <w:pStyle w:val="Heading4"/>
              <w:rPr>
                <w:color w:val="000000" w:themeColor="text1"/>
              </w:rPr>
            </w:pPr>
            <w:r w:rsidRPr="00473214">
              <w:rPr>
                <w:rFonts w:cs="Arial"/>
                <w:color w:val="000000" w:themeColor="text1"/>
                <w:spacing w:val="-3"/>
                <w:shd w:val="clear" w:color="auto" w:fill="FFFFFF"/>
              </w:rPr>
              <w:t>Certificate in AZ-203 Developing Solutions for Microsoft Azure </w:t>
            </w:r>
            <w:r w:rsidRPr="00473214">
              <w:rPr>
                <w:color w:val="000000" w:themeColor="text1"/>
              </w:rPr>
              <w:t>•2019• AlTRON BYTES</w:t>
            </w:r>
          </w:p>
          <w:p w14:paraId="450CD876" w14:textId="77777777" w:rsidR="008E0C33" w:rsidRDefault="008E0C33" w:rsidP="00D81A58">
            <w:pPr>
              <w:pStyle w:val="Heading3"/>
            </w:pPr>
          </w:p>
          <w:p w14:paraId="18D8F4B8" w14:textId="77777777" w:rsidR="008E0C33" w:rsidRDefault="008E0C33" w:rsidP="00D81A58">
            <w:pPr>
              <w:pStyle w:val="Heading3"/>
            </w:pPr>
          </w:p>
          <w:p w14:paraId="5631061E" w14:textId="77777777" w:rsidR="008E0C33" w:rsidRDefault="008E0C33" w:rsidP="00D81A58">
            <w:pPr>
              <w:pStyle w:val="Heading3"/>
            </w:pPr>
          </w:p>
          <w:p w14:paraId="31C48D7B" w14:textId="77777777" w:rsidR="008E0C33" w:rsidRDefault="008E0C33" w:rsidP="00D81A58">
            <w:pPr>
              <w:pStyle w:val="Heading3"/>
            </w:pPr>
          </w:p>
          <w:p w14:paraId="5C7486B1" w14:textId="77777777" w:rsidR="008E0C33" w:rsidRDefault="008E0C33" w:rsidP="00D81A58">
            <w:pPr>
              <w:pStyle w:val="Heading3"/>
            </w:pPr>
          </w:p>
          <w:p w14:paraId="7D601A6D" w14:textId="77777777" w:rsidR="008E0C33" w:rsidRDefault="008E0C33" w:rsidP="00D81A58">
            <w:pPr>
              <w:pStyle w:val="Heading3"/>
            </w:pPr>
          </w:p>
          <w:p w14:paraId="6AE2B78A" w14:textId="77777777" w:rsidR="008E0C33" w:rsidRDefault="008E0C33" w:rsidP="00D81A58">
            <w:pPr>
              <w:pStyle w:val="Heading3"/>
            </w:pPr>
          </w:p>
          <w:p w14:paraId="16A8115C" w14:textId="77777777" w:rsidR="00FA37CF" w:rsidRPr="00333CD3" w:rsidRDefault="00FA37CF" w:rsidP="00D81A58">
            <w:pPr>
              <w:pStyle w:val="Heading3"/>
            </w:pPr>
            <w:r>
              <w:lastRenderedPageBreak/>
              <w:t>education</w:t>
            </w:r>
          </w:p>
          <w:p w14:paraId="48AEC35F" w14:textId="5F8C3BBF" w:rsidR="0077251A" w:rsidRDefault="006136EB" w:rsidP="0077251A">
            <w:pPr>
              <w:pStyle w:val="Heading4"/>
            </w:pPr>
            <w:r>
              <w:t>diploma in information technology</w:t>
            </w:r>
            <w:r w:rsidR="0077251A">
              <w:t xml:space="preserve"> •</w:t>
            </w:r>
            <w:r w:rsidR="0064344F">
              <w:t>2013-</w:t>
            </w:r>
            <w:r>
              <w:t>2015</w:t>
            </w:r>
            <w:r w:rsidR="0077251A" w:rsidRPr="00333CD3">
              <w:t xml:space="preserve">• </w:t>
            </w:r>
            <w:r>
              <w:t>richfield graduate institute of technology</w:t>
            </w:r>
          </w:p>
          <w:p w14:paraId="738A0241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Html5</w:t>
            </w:r>
          </w:p>
          <w:p w14:paraId="1085634A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C++</w:t>
            </w:r>
          </w:p>
          <w:p w14:paraId="683EC21B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Internet &amp; Web technology</w:t>
            </w:r>
          </w:p>
          <w:p w14:paraId="4AA976CD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C#</w:t>
            </w:r>
          </w:p>
          <w:p w14:paraId="623F6D03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Java</w:t>
            </w:r>
          </w:p>
          <w:p w14:paraId="3646046D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JavaScript</w:t>
            </w:r>
          </w:p>
          <w:p w14:paraId="3724987F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Project management</w:t>
            </w:r>
          </w:p>
          <w:p w14:paraId="11FB243E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Operating System</w:t>
            </w:r>
          </w:p>
          <w:p w14:paraId="6AAA2BC6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Database Systems</w:t>
            </w:r>
          </w:p>
          <w:p w14:paraId="1D5E2F30" w14:textId="0DF9C499" w:rsidR="006136EB" w:rsidRDefault="0064344F" w:rsidP="00FA35FF">
            <w:pPr>
              <w:numPr>
                <w:ilvl w:val="0"/>
                <w:numId w:val="13"/>
              </w:numPr>
            </w:pPr>
            <w:r>
              <w:t>PHP</w:t>
            </w:r>
          </w:p>
          <w:p w14:paraId="4144F943" w14:textId="3CEE6000" w:rsidR="008E0C33" w:rsidRDefault="0064344F" w:rsidP="00FA35FF">
            <w:pPr>
              <w:numPr>
                <w:ilvl w:val="0"/>
                <w:numId w:val="13"/>
              </w:numPr>
            </w:pPr>
            <w:r>
              <w:t>SQL</w:t>
            </w:r>
          </w:p>
          <w:p w14:paraId="0E1B5B5B" w14:textId="1B702C40" w:rsidR="00473214" w:rsidRDefault="00473214" w:rsidP="00FA35FF">
            <w:pPr>
              <w:numPr>
                <w:ilvl w:val="0"/>
                <w:numId w:val="13"/>
              </w:numPr>
            </w:pPr>
            <w:r>
              <w:t>C</w:t>
            </w:r>
            <w:r w:rsidR="0064344F">
              <w:t>SS</w:t>
            </w:r>
          </w:p>
          <w:p w14:paraId="4A8C67A2" w14:textId="77777777" w:rsidR="00240A95" w:rsidRPr="00333CD3" w:rsidRDefault="00240A95" w:rsidP="00240A95">
            <w:pPr>
              <w:pStyle w:val="Heading3"/>
            </w:pPr>
            <w:r>
              <w:t>education</w:t>
            </w:r>
          </w:p>
          <w:p w14:paraId="077086D3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Visual Basics</w:t>
            </w:r>
          </w:p>
          <w:p w14:paraId="02F0FF62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E-commerce</w:t>
            </w:r>
          </w:p>
          <w:p w14:paraId="728204F3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Networks</w:t>
            </w:r>
          </w:p>
          <w:p w14:paraId="0104E0E2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Information Systems</w:t>
            </w:r>
          </w:p>
          <w:p w14:paraId="3333F939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Business Communication</w:t>
            </w:r>
          </w:p>
          <w:p w14:paraId="6BECBF3F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Computer Security</w:t>
            </w:r>
          </w:p>
          <w:p w14:paraId="7471BA6C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Data warehousing &amp; Data mining</w:t>
            </w:r>
          </w:p>
          <w:p w14:paraId="4A09C46F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Quantitative Techniques</w:t>
            </w:r>
          </w:p>
          <w:p w14:paraId="73C1B242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Human computer Interaction</w:t>
            </w:r>
          </w:p>
          <w:p w14:paraId="68E0894E" w14:textId="77777777" w:rsidR="00FA35FF" w:rsidRDefault="006136EB" w:rsidP="00FA35FF">
            <w:pPr>
              <w:numPr>
                <w:ilvl w:val="0"/>
                <w:numId w:val="13"/>
              </w:numPr>
            </w:pPr>
            <w:r>
              <w:t>VT pro</w:t>
            </w:r>
          </w:p>
          <w:p w14:paraId="090074F1" w14:textId="77777777" w:rsidR="006136EB" w:rsidRDefault="006136EB" w:rsidP="00FA35FF">
            <w:pPr>
              <w:numPr>
                <w:ilvl w:val="0"/>
                <w:numId w:val="13"/>
              </w:numPr>
            </w:pPr>
            <w:r>
              <w:t>SIMPL windows</w:t>
            </w:r>
          </w:p>
          <w:p w14:paraId="719301D6" w14:textId="77777777" w:rsidR="00B259B4" w:rsidRDefault="00B259B4" w:rsidP="00B259B4">
            <w:pPr>
              <w:ind w:left="720"/>
            </w:pPr>
          </w:p>
          <w:p w14:paraId="2FBA691A" w14:textId="77777777" w:rsidR="00B259B4" w:rsidRPr="00333CD3" w:rsidRDefault="00B259B4" w:rsidP="00B259B4">
            <w:pPr>
              <w:pStyle w:val="Heading3"/>
            </w:pPr>
            <w:r>
              <w:t>education</w:t>
            </w:r>
          </w:p>
          <w:p w14:paraId="1D5ED5C0" w14:textId="77777777" w:rsidR="00B259B4" w:rsidRPr="00473214" w:rsidRDefault="00B259B4" w:rsidP="00B259B4">
            <w:pPr>
              <w:pStyle w:val="Heading4"/>
              <w:rPr>
                <w:color w:val="000000" w:themeColor="text1"/>
              </w:rPr>
            </w:pPr>
          </w:p>
          <w:p w14:paraId="5A3AEF48" w14:textId="77777777" w:rsidR="00B259B4" w:rsidRPr="00473214" w:rsidRDefault="00B259B4" w:rsidP="00B259B4">
            <w:pPr>
              <w:pStyle w:val="Heading4"/>
              <w:rPr>
                <w:color w:val="000000" w:themeColor="text1"/>
              </w:rPr>
            </w:pPr>
            <w:r w:rsidRPr="00473214">
              <w:rPr>
                <w:rFonts w:cs="Arial"/>
                <w:color w:val="000000" w:themeColor="text1"/>
                <w:spacing w:val="-3"/>
                <w:shd w:val="clear" w:color="auto" w:fill="FFFFFF"/>
              </w:rPr>
              <w:t xml:space="preserve">Certificate in </w:t>
            </w:r>
            <w:r>
              <w:rPr>
                <w:rFonts w:cs="Arial"/>
                <w:color w:val="000000" w:themeColor="text1"/>
                <w:spacing w:val="-3"/>
                <w:shd w:val="clear" w:color="auto" w:fill="FFFFFF"/>
              </w:rPr>
              <w:t>cOMPUTER, MICROSOFT WORD, EXCEL, ACCESS AND POWERPOINT</w:t>
            </w:r>
          </w:p>
          <w:p w14:paraId="21FA7067" w14:textId="77777777" w:rsidR="0073747F" w:rsidRDefault="0073747F" w:rsidP="00D81A58">
            <w:pPr>
              <w:pStyle w:val="Heading4"/>
            </w:pPr>
          </w:p>
          <w:p w14:paraId="1FB6F1B1" w14:textId="77777777" w:rsidR="008A6220" w:rsidRDefault="00CF1EC2" w:rsidP="008A6220">
            <w:pPr>
              <w:pStyle w:val="Heading4"/>
            </w:pPr>
            <w:r>
              <w:t>matric</w:t>
            </w:r>
            <w:r w:rsidR="008A6220">
              <w:t xml:space="preserve"> •</w:t>
            </w:r>
            <w:r w:rsidR="006136EB">
              <w:t>2011</w:t>
            </w:r>
            <w:r w:rsidR="008A6220" w:rsidRPr="00333CD3">
              <w:t xml:space="preserve"> • </w:t>
            </w:r>
            <w:r w:rsidR="006136EB">
              <w:t>semarela secondary school</w:t>
            </w:r>
          </w:p>
          <w:p w14:paraId="4862D7B6" w14:textId="77777777" w:rsidR="006136EB" w:rsidRPr="00FA35FF" w:rsidRDefault="006136EB" w:rsidP="00FA35FF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English 1st language</w:t>
            </w:r>
          </w:p>
          <w:p w14:paraId="12FA34BE" w14:textId="77777777" w:rsidR="006136EB" w:rsidRPr="00FA35FF" w:rsidRDefault="006136EB" w:rsidP="00FA35FF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Sepedi</w:t>
            </w:r>
          </w:p>
          <w:p w14:paraId="23C60569" w14:textId="77777777" w:rsidR="006136EB" w:rsidRPr="00FA35FF" w:rsidRDefault="006136EB" w:rsidP="00FA35FF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 xml:space="preserve">Life Science </w:t>
            </w:r>
          </w:p>
          <w:p w14:paraId="7ECA634F" w14:textId="77777777" w:rsidR="006136EB" w:rsidRPr="00FA35FF" w:rsidRDefault="006136EB" w:rsidP="00FA35FF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087CA5">
              <w:rPr>
                <w:rFonts w:asciiTheme="minorHAnsi" w:hAnsiTheme="minorHAnsi"/>
                <w:sz w:val="20"/>
                <w:szCs w:val="20"/>
              </w:rPr>
              <w:t>Physical</w:t>
            </w:r>
            <w:r w:rsidRPr="00FA35FF">
              <w:rPr>
                <w:rFonts w:asciiTheme="minorHAnsi" w:hAnsiTheme="minorHAnsi"/>
                <w:sz w:val="20"/>
                <w:szCs w:val="20"/>
              </w:rPr>
              <w:t xml:space="preserve"> science</w:t>
            </w:r>
          </w:p>
          <w:p w14:paraId="3550C98F" w14:textId="77777777" w:rsidR="006136EB" w:rsidRDefault="006136EB" w:rsidP="00FA35FF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A35FF">
              <w:rPr>
                <w:rFonts w:asciiTheme="minorHAnsi" w:hAnsiTheme="minorHAnsi"/>
                <w:sz w:val="20"/>
                <w:szCs w:val="20"/>
              </w:rPr>
              <w:t>Geography</w:t>
            </w:r>
          </w:p>
          <w:p w14:paraId="7751302A" w14:textId="28BDBF5A" w:rsidR="00EE74CA" w:rsidRPr="00EE74CA" w:rsidRDefault="00240A95" w:rsidP="00EE74CA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Life Orientatio</w:t>
            </w:r>
            <w:r w:rsidR="0064344F">
              <w:rPr>
                <w:rFonts w:asciiTheme="minorHAnsi" w:hAnsiTheme="minorHAnsi"/>
                <w:sz w:val="20"/>
                <w:szCs w:val="20"/>
              </w:rPr>
              <w:t>n</w:t>
            </w:r>
          </w:p>
          <w:p w14:paraId="24B19A87" w14:textId="77777777" w:rsidR="00665E3C" w:rsidRDefault="00665E3C" w:rsidP="00665E3C">
            <w:pPr>
              <w:pStyle w:val="Heading3"/>
            </w:pPr>
            <w:r>
              <w:t>experience</w:t>
            </w:r>
          </w:p>
          <w:p w14:paraId="4C81FBA4" w14:textId="3FC979BE" w:rsidR="00665E3C" w:rsidRPr="00F63F1D" w:rsidRDefault="00665E3C" w:rsidP="00665E3C">
            <w:pPr>
              <w:pStyle w:val="Heading4"/>
              <w:rPr>
                <w:rFonts w:eastAsia="Times New Roman" w:cs="Calibri"/>
                <w:bCs/>
              </w:rPr>
            </w:pPr>
            <w:r>
              <w:t>automation tester •</w:t>
            </w:r>
            <w:r w:rsidRPr="00333CD3">
              <w:t xml:space="preserve"> </w:t>
            </w:r>
            <w:r>
              <w:t>Telesure Investement Holdings</w:t>
            </w:r>
            <w:r w:rsidRPr="00333CD3">
              <w:t>•</w:t>
            </w:r>
            <w:r w:rsidRPr="00802292">
              <w:rPr>
                <w:rFonts w:eastAsia="Times New Roman" w:cs="Calibri"/>
                <w:b/>
                <w:bCs/>
              </w:rPr>
              <w:t xml:space="preserve"> </w:t>
            </w:r>
            <w:r>
              <w:rPr>
                <w:rFonts w:eastAsia="Times New Roman" w:cs="Calibri"/>
                <w:bCs/>
              </w:rPr>
              <w:t>october</w:t>
            </w:r>
            <w:r>
              <w:rPr>
                <w:rFonts w:eastAsia="Times New Roman" w:cs="Calibri"/>
                <w:bCs/>
              </w:rPr>
              <w:t xml:space="preserve"> 2021-  </w:t>
            </w:r>
            <w:r>
              <w:rPr>
                <w:rFonts w:eastAsia="Times New Roman" w:cs="Calibri"/>
                <w:bCs/>
              </w:rPr>
              <w:t>Todate</w:t>
            </w:r>
          </w:p>
          <w:p w14:paraId="319FB12C" w14:textId="77777777" w:rsidR="00665E3C" w:rsidRDefault="00665E3C" w:rsidP="00665E3C">
            <w:pPr>
              <w:pStyle w:val="Heading4"/>
            </w:pPr>
          </w:p>
          <w:p w14:paraId="565CC2B8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caps w:val="0"/>
              </w:rPr>
              <w:t>ReadyAPI</w:t>
            </w:r>
            <w:proofErr w:type="spellEnd"/>
          </w:p>
          <w:p w14:paraId="3FA6EF99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Test Complete</w:t>
            </w:r>
          </w:p>
          <w:p w14:paraId="0242A9DC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Jenkins</w:t>
            </w:r>
          </w:p>
          <w:p w14:paraId="527B1844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Postman</w:t>
            </w:r>
          </w:p>
          <w:p w14:paraId="575EBD26" w14:textId="77777777" w:rsidR="00665E3C" w:rsidRPr="0097455D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Load Complete</w:t>
            </w:r>
          </w:p>
          <w:p w14:paraId="688B407B" w14:textId="3E2F490D" w:rsidR="00665E3C" w:rsidRPr="00665E3C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caps w:val="0"/>
              </w:rPr>
              <w:t>Javascript</w:t>
            </w:r>
            <w:proofErr w:type="spellEnd"/>
          </w:p>
          <w:p w14:paraId="37123D68" w14:textId="455B745B" w:rsidR="00665E3C" w:rsidRPr="00665E3C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caps w:val="0"/>
              </w:rPr>
              <w:t>Devops</w:t>
            </w:r>
            <w:proofErr w:type="spellEnd"/>
          </w:p>
          <w:p w14:paraId="608B95CE" w14:textId="22A8A339" w:rsidR="00665E3C" w:rsidRPr="00665E3C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Scripting</w:t>
            </w:r>
          </w:p>
          <w:p w14:paraId="3A8A7C00" w14:textId="3963691B" w:rsidR="00665E3C" w:rsidRPr="00665E3C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lastRenderedPageBreak/>
              <w:t>Agile Testing</w:t>
            </w:r>
          </w:p>
          <w:p w14:paraId="35C4040E" w14:textId="33DBDA87" w:rsidR="00665E3C" w:rsidRPr="00665E3C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Regression Testing</w:t>
            </w:r>
          </w:p>
          <w:p w14:paraId="145B37E6" w14:textId="1D588476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Unit testing</w:t>
            </w:r>
            <w:bookmarkStart w:id="0" w:name="_GoBack"/>
            <w:bookmarkEnd w:id="0"/>
          </w:p>
          <w:p w14:paraId="41359B2E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Mobile/website/application testing</w:t>
            </w:r>
          </w:p>
          <w:p w14:paraId="408F0E26" w14:textId="77777777" w:rsidR="00665E3C" w:rsidRPr="00FA35FF" w:rsidRDefault="00665E3C" w:rsidP="00665E3C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Performance testing</w:t>
            </w:r>
          </w:p>
          <w:p w14:paraId="37299252" w14:textId="62715F11" w:rsidR="00665E3C" w:rsidRDefault="00665E3C" w:rsidP="008D1634">
            <w:pPr>
              <w:pStyle w:val="Heading3"/>
            </w:pPr>
          </w:p>
          <w:p w14:paraId="406F4A82" w14:textId="6D8C3712" w:rsidR="008D1634" w:rsidRDefault="008D1634" w:rsidP="008D1634">
            <w:pPr>
              <w:pStyle w:val="Heading3"/>
            </w:pPr>
            <w:r>
              <w:t>experience</w:t>
            </w:r>
          </w:p>
          <w:p w14:paraId="088A2F47" w14:textId="516B721C" w:rsidR="008D1634" w:rsidRPr="00F63F1D" w:rsidRDefault="008D1634" w:rsidP="008D1634">
            <w:pPr>
              <w:pStyle w:val="Heading4"/>
              <w:rPr>
                <w:rFonts w:eastAsia="Times New Roman" w:cs="Calibri"/>
                <w:bCs/>
              </w:rPr>
            </w:pPr>
            <w:r>
              <w:t>automation tester •</w:t>
            </w:r>
            <w:r w:rsidRPr="00333CD3">
              <w:t xml:space="preserve"> </w:t>
            </w:r>
            <w:r>
              <w:t>ioco</w:t>
            </w:r>
            <w:r w:rsidRPr="00333CD3">
              <w:t>•</w:t>
            </w:r>
            <w:r w:rsidRPr="00802292">
              <w:rPr>
                <w:rFonts w:eastAsia="Times New Roman" w:cs="Calibri"/>
                <w:b/>
                <w:bCs/>
              </w:rPr>
              <w:t xml:space="preserve"> </w:t>
            </w:r>
            <w:r w:rsidR="00665E3C">
              <w:rPr>
                <w:rFonts w:eastAsia="Times New Roman" w:cs="Calibri"/>
                <w:bCs/>
              </w:rPr>
              <w:t>march 2021-  September 2021</w:t>
            </w:r>
          </w:p>
          <w:p w14:paraId="33155198" w14:textId="77777777" w:rsidR="008D1634" w:rsidRDefault="008D1634" w:rsidP="008D1634">
            <w:pPr>
              <w:pStyle w:val="Heading4"/>
            </w:pPr>
          </w:p>
          <w:p w14:paraId="53E801D8" w14:textId="0F05663D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caps w:val="0"/>
              </w:rPr>
              <w:t>ReadyAPI</w:t>
            </w:r>
            <w:proofErr w:type="spellEnd"/>
          </w:p>
          <w:p w14:paraId="069B9C34" w14:textId="219E0832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Test Complete</w:t>
            </w:r>
          </w:p>
          <w:p w14:paraId="1AC43D7A" w14:textId="5027DF90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Jenkins</w:t>
            </w:r>
          </w:p>
          <w:p w14:paraId="757728D7" w14:textId="4D241AD1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Postman</w:t>
            </w:r>
          </w:p>
          <w:p w14:paraId="7766B0CB" w14:textId="5EA10A51" w:rsidR="008D1634" w:rsidRPr="0097455D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Load Complete</w:t>
            </w:r>
          </w:p>
          <w:p w14:paraId="39996324" w14:textId="5D67F352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caps w:val="0"/>
              </w:rPr>
              <w:t>Javascript</w:t>
            </w:r>
            <w:proofErr w:type="spellEnd"/>
          </w:p>
          <w:p w14:paraId="4C7D3E9C" w14:textId="6B23198E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Mobile/website/application testing</w:t>
            </w:r>
          </w:p>
          <w:p w14:paraId="7BD7BB0A" w14:textId="4D47F762" w:rsidR="008D1634" w:rsidRPr="00FA35FF" w:rsidRDefault="008D1634" w:rsidP="008D1634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Performance testing</w:t>
            </w:r>
          </w:p>
          <w:p w14:paraId="0BEC8D4B" w14:textId="77777777" w:rsidR="008D1634" w:rsidRDefault="008D1634" w:rsidP="00EE74CA">
            <w:pPr>
              <w:pStyle w:val="Heading3"/>
            </w:pPr>
          </w:p>
          <w:p w14:paraId="4B285EF3" w14:textId="77777777" w:rsidR="008D1634" w:rsidRDefault="008D1634" w:rsidP="00EE74CA">
            <w:pPr>
              <w:pStyle w:val="Heading3"/>
            </w:pPr>
          </w:p>
          <w:p w14:paraId="00B1A476" w14:textId="1D226278" w:rsidR="00EE74CA" w:rsidRPr="00333CD3" w:rsidRDefault="00EE74CA" w:rsidP="00EE74CA">
            <w:pPr>
              <w:pStyle w:val="Heading3"/>
            </w:pPr>
            <w:r>
              <w:t>experience</w:t>
            </w:r>
          </w:p>
          <w:p w14:paraId="39FEF73E" w14:textId="6750CF52" w:rsidR="00EE74CA" w:rsidRDefault="00B852F8" w:rsidP="00EE74CA">
            <w:pPr>
              <w:pStyle w:val="Heading4"/>
            </w:pPr>
            <w:r>
              <w:rPr>
                <w:rFonts w:eastAsia="Times New Roman" w:cs="Calibri"/>
                <w:b/>
                <w:szCs w:val="24"/>
              </w:rPr>
              <w:t>JUINOR BUSINESS ANALYST</w:t>
            </w:r>
            <w:r w:rsidR="0097455D">
              <w:rPr>
                <w:rFonts w:eastAsia="Times New Roman" w:cs="Calibri"/>
                <w:b/>
                <w:szCs w:val="24"/>
              </w:rPr>
              <w:t xml:space="preserve"> and Testing</w:t>
            </w:r>
            <w:r>
              <w:rPr>
                <w:rFonts w:eastAsia="Times New Roman" w:cs="Calibri"/>
                <w:b/>
                <w:szCs w:val="24"/>
              </w:rPr>
              <w:t>-</w:t>
            </w:r>
            <w:r w:rsidRPr="00512885">
              <w:rPr>
                <w:rFonts w:eastAsia="Times New Roman" w:cs="Calibri"/>
                <w:b/>
                <w:szCs w:val="24"/>
              </w:rPr>
              <w:t>Company Name</w:t>
            </w:r>
            <w:r w:rsidRPr="00333CD3">
              <w:t xml:space="preserve"> </w:t>
            </w:r>
            <w:r>
              <w:t xml:space="preserve">- </w:t>
            </w:r>
            <w:r w:rsidRPr="00B852F8">
              <w:rPr>
                <w:b/>
              </w:rPr>
              <w:t>Bytes/Altron (Multichoice)</w:t>
            </w:r>
            <w:r w:rsidR="00EE74CA" w:rsidRPr="00B852F8">
              <w:rPr>
                <w:b/>
              </w:rPr>
              <w:t>•</w:t>
            </w:r>
            <w:r w:rsidR="00EE74CA" w:rsidRPr="00333CD3">
              <w:t xml:space="preserve"> </w:t>
            </w:r>
            <w:r w:rsidR="0064344F">
              <w:rPr>
                <w:b/>
              </w:rPr>
              <w:t>may</w:t>
            </w:r>
            <w:r w:rsidRPr="00B852F8">
              <w:rPr>
                <w:b/>
              </w:rPr>
              <w:t>2019</w:t>
            </w:r>
            <w:r w:rsidR="00EE74CA" w:rsidRPr="00B852F8">
              <w:rPr>
                <w:b/>
              </w:rPr>
              <w:t xml:space="preserve"> to </w:t>
            </w:r>
            <w:r>
              <w:rPr>
                <w:b/>
              </w:rPr>
              <w:t>MAY 2020</w:t>
            </w:r>
            <w:r w:rsidR="00EE74CA" w:rsidRPr="00B852F8">
              <w:rPr>
                <w:b/>
              </w:rPr>
              <w:t xml:space="preserve"> </w:t>
            </w:r>
          </w:p>
          <w:p w14:paraId="055FDE18" w14:textId="77777777" w:rsidR="00EE74CA" w:rsidRPr="00B30918" w:rsidRDefault="00EE74CA" w:rsidP="00B852F8">
            <w:pPr>
              <w:pStyle w:val="Heading4"/>
              <w:rPr>
                <w:rFonts w:asciiTheme="minorHAnsi" w:hAnsiTheme="minorHAnsi"/>
                <w:caps w:val="0"/>
              </w:rPr>
            </w:pPr>
          </w:p>
          <w:p w14:paraId="49D7F21F" w14:textId="77777777" w:rsidR="00EE74CA" w:rsidRPr="00333CD3" w:rsidRDefault="00EE74CA" w:rsidP="00EE74CA">
            <w:pPr>
              <w:pStyle w:val="Heading3"/>
            </w:pPr>
            <w:r>
              <w:lastRenderedPageBreak/>
              <w:t>experience</w:t>
            </w:r>
          </w:p>
          <w:p w14:paraId="7C7059F6" w14:textId="7BD64966" w:rsidR="00087CA5" w:rsidRPr="0097455D" w:rsidRDefault="00087CA5" w:rsidP="00087CA5">
            <w:pPr>
              <w:pStyle w:val="ListParagraph"/>
              <w:numPr>
                <w:ilvl w:val="0"/>
                <w:numId w:val="15"/>
              </w:numPr>
              <w:rPr>
                <w:rFonts w:ascii="Rockwell" w:hAnsi="Rockwell"/>
                <w:b/>
              </w:rPr>
            </w:pPr>
            <w:r w:rsidRPr="00087CA5">
              <w:rPr>
                <w:rFonts w:ascii="Rockwell" w:hAnsi="Rockwell" w:cs="Segoe UI"/>
                <w:b/>
                <w:color w:val="444444"/>
                <w:sz w:val="24"/>
                <w:szCs w:val="24"/>
                <w:shd w:val="clear" w:color="auto" w:fill="FFFFFF"/>
              </w:rPr>
              <w:t>Create and design specifications</w:t>
            </w:r>
          </w:p>
          <w:p w14:paraId="66CAC4F7" w14:textId="68B287F0" w:rsidR="0097455D" w:rsidRPr="00087CA5" w:rsidRDefault="0097455D" w:rsidP="00087CA5">
            <w:pPr>
              <w:pStyle w:val="ListParagraph"/>
              <w:numPr>
                <w:ilvl w:val="0"/>
                <w:numId w:val="15"/>
              </w:numPr>
              <w:rPr>
                <w:rFonts w:ascii="Rockwell" w:hAnsi="Rockwell"/>
                <w:b/>
              </w:rPr>
            </w:pPr>
            <w:r>
              <w:rPr>
                <w:rFonts w:ascii="Rockwell" w:hAnsi="Rockwell" w:cs="Segoe UI"/>
                <w:b/>
                <w:color w:val="444444"/>
                <w:sz w:val="24"/>
                <w:szCs w:val="24"/>
                <w:shd w:val="clear" w:color="auto" w:fill="FFFFFF"/>
              </w:rPr>
              <w:t>Automation Testing</w:t>
            </w:r>
          </w:p>
          <w:p w14:paraId="7D38363D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rPr>
                <w:rFonts w:ascii="Rockwell" w:hAnsi="Rockwell"/>
                <w:b/>
              </w:rPr>
            </w:pPr>
            <w:r w:rsidRPr="00087CA5">
              <w:rPr>
                <w:rFonts w:ascii="Rockwell" w:hAnsi="Rockwell" w:cs="Segoe UI"/>
                <w:b/>
                <w:color w:val="444444"/>
                <w:sz w:val="24"/>
                <w:szCs w:val="24"/>
                <w:shd w:val="clear" w:color="auto" w:fill="FFFFFF"/>
              </w:rPr>
              <w:t>Create and develop functional requirements of systems to improve quality, performances, external interfaces, and constraints.</w:t>
            </w:r>
          </w:p>
          <w:p w14:paraId="7085B65F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rPr>
                <w:rFonts w:ascii="Rockwell" w:hAnsi="Rockwell" w:cs="Segoe UI"/>
                <w:b/>
                <w:color w:val="444444"/>
                <w:sz w:val="24"/>
                <w:szCs w:val="24"/>
                <w:shd w:val="clear" w:color="auto" w:fill="FFFFFF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Assisting with the business case</w:t>
            </w:r>
          </w:p>
          <w:p w14:paraId="54B25039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Planning and monitoring</w:t>
            </w:r>
          </w:p>
          <w:p w14:paraId="57BC8255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Eliciting requirements</w:t>
            </w:r>
          </w:p>
          <w:p w14:paraId="75E0D8BB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Requirements organization</w:t>
            </w:r>
          </w:p>
          <w:p w14:paraId="4DE786AD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Translating and simplifying requirements</w:t>
            </w:r>
          </w:p>
          <w:p w14:paraId="462687B8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Requirements management and communication</w:t>
            </w:r>
          </w:p>
          <w:p w14:paraId="4F3174C3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Requirements analysis</w:t>
            </w:r>
          </w:p>
          <w:p w14:paraId="37592B4A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 xml:space="preserve">UAT </w:t>
            </w:r>
            <w:proofErr w:type="spellStart"/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documenents</w:t>
            </w:r>
            <w:proofErr w:type="spellEnd"/>
          </w:p>
          <w:p w14:paraId="72DE968A" w14:textId="77777777" w:rsidR="00087CA5" w:rsidRP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IRV</w:t>
            </w:r>
          </w:p>
          <w:p w14:paraId="6042121C" w14:textId="77777777" w:rsidR="00087CA5" w:rsidRDefault="00087CA5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proofErr w:type="spellStart"/>
            <w:r w:rsidRPr="00087CA5"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Linphone</w:t>
            </w:r>
            <w:proofErr w:type="spellEnd"/>
          </w:p>
          <w:p w14:paraId="61BD9E40" w14:textId="77777777" w:rsidR="00B2152E" w:rsidRDefault="00B2152E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Ms Visio</w:t>
            </w:r>
          </w:p>
          <w:p w14:paraId="426CF489" w14:textId="77777777" w:rsidR="00B2152E" w:rsidRDefault="00B2152E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Data Modelling</w:t>
            </w:r>
          </w:p>
          <w:p w14:paraId="68EE0C33" w14:textId="77777777" w:rsidR="00B2152E" w:rsidRDefault="00B2152E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UML Modelling</w:t>
            </w:r>
          </w:p>
          <w:p w14:paraId="0F56F7F7" w14:textId="77777777" w:rsidR="00B2152E" w:rsidRPr="00087CA5" w:rsidRDefault="00B2152E" w:rsidP="00087CA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</w:pPr>
            <w:r>
              <w:rPr>
                <w:rFonts w:ascii="Rockwell" w:eastAsia="Times New Roman" w:hAnsi="Rockwell" w:cs="Segoe UI"/>
                <w:b/>
                <w:color w:val="575757"/>
                <w:sz w:val="27"/>
                <w:szCs w:val="27"/>
              </w:rPr>
              <w:t>Software Testing</w:t>
            </w:r>
          </w:p>
          <w:p w14:paraId="167386BD" w14:textId="77777777" w:rsidR="00087CA5" w:rsidRDefault="00087CA5" w:rsidP="00087CA5">
            <w:pPr>
              <w:pStyle w:val="Heading4"/>
              <w:ind w:left="720"/>
              <w:rPr>
                <w:rFonts w:asciiTheme="minorHAnsi" w:hAnsiTheme="minorHAnsi"/>
                <w:caps w:val="0"/>
              </w:rPr>
            </w:pPr>
          </w:p>
          <w:p w14:paraId="6904C97D" w14:textId="77777777" w:rsidR="00EE74CA" w:rsidRDefault="00EE74CA" w:rsidP="00B30918">
            <w:pPr>
              <w:pStyle w:val="Heading3"/>
            </w:pPr>
          </w:p>
          <w:p w14:paraId="77B2AF87" w14:textId="77777777" w:rsidR="00EE74CA" w:rsidRDefault="00EE74CA" w:rsidP="00B30918">
            <w:pPr>
              <w:pStyle w:val="Heading3"/>
            </w:pPr>
          </w:p>
          <w:p w14:paraId="1D04B632" w14:textId="77777777" w:rsidR="00B30918" w:rsidRPr="00333CD3" w:rsidRDefault="00B30918" w:rsidP="00B30918">
            <w:pPr>
              <w:pStyle w:val="Heading3"/>
            </w:pPr>
            <w:r>
              <w:t>experience</w:t>
            </w:r>
          </w:p>
          <w:p w14:paraId="58CE6239" w14:textId="77777777" w:rsidR="00F63F1D" w:rsidRDefault="003E2C91" w:rsidP="006136EB">
            <w:pPr>
              <w:pStyle w:val="Heading4"/>
              <w:rPr>
                <w:rFonts w:eastAsia="Times New Roman" w:cs="Calibri"/>
                <w:b/>
                <w:bCs/>
              </w:rPr>
            </w:pPr>
            <w:r>
              <w:t>web developer and system</w:t>
            </w:r>
            <w:r w:rsidR="00AD14A2" w:rsidRPr="00333CD3">
              <w:t xml:space="preserve"> •</w:t>
            </w:r>
            <w:r>
              <w:t>mykonki designs and creation and ikworx</w:t>
            </w:r>
            <w:r w:rsidR="00E46B3B" w:rsidRPr="00333CD3">
              <w:t xml:space="preserve"> •</w:t>
            </w:r>
            <w:r w:rsidR="00AD14A2" w:rsidRPr="00333CD3">
              <w:t xml:space="preserve"> </w:t>
            </w:r>
            <w:r w:rsidR="00BE6EA8">
              <w:t xml:space="preserve">may 2016 to </w:t>
            </w:r>
            <w:r w:rsidR="00123597">
              <w:t>dec</w:t>
            </w:r>
            <w:r w:rsidR="00B30918">
              <w:t xml:space="preserve"> 2017 </w:t>
            </w:r>
            <w:r w:rsidR="00F63F1D" w:rsidRPr="00802292">
              <w:rPr>
                <w:rFonts w:eastAsia="Times New Roman" w:cs="Calibri"/>
                <w:b/>
                <w:bCs/>
              </w:rPr>
              <w:t xml:space="preserve"> </w:t>
            </w:r>
          </w:p>
          <w:p w14:paraId="009AF82E" w14:textId="77777777" w:rsidR="00AD14A2" w:rsidRDefault="00F63F1D" w:rsidP="006136EB">
            <w:pPr>
              <w:pStyle w:val="Heading4"/>
            </w:pPr>
            <w:r w:rsidRPr="00F63F1D">
              <w:rPr>
                <w:rFonts w:eastAsia="Times New Roman" w:cs="Calibri"/>
                <w:bCs/>
              </w:rPr>
              <w:t>Reason for Leaving</w:t>
            </w:r>
            <w:r>
              <w:t xml:space="preserve"> - FIXED Contract</w:t>
            </w:r>
          </w:p>
          <w:p w14:paraId="542FBD86" w14:textId="77777777" w:rsidR="00F63F1D" w:rsidRPr="00333CD3" w:rsidRDefault="00F63F1D" w:rsidP="00F63F1D">
            <w:pPr>
              <w:pStyle w:val="Heading3"/>
            </w:pPr>
            <w:r>
              <w:t>experience</w:t>
            </w:r>
          </w:p>
          <w:p w14:paraId="46869C17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M</w:t>
            </w:r>
            <w:r w:rsidRPr="00FA35FF">
              <w:rPr>
                <w:rFonts w:asciiTheme="minorHAnsi" w:hAnsiTheme="minorHAnsi"/>
                <w:caps w:val="0"/>
              </w:rPr>
              <w:t>odifying websites</w:t>
            </w:r>
          </w:p>
          <w:p w14:paraId="351EFE90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J</w:t>
            </w:r>
            <w:r w:rsidRPr="00FA35FF">
              <w:rPr>
                <w:rFonts w:asciiTheme="minorHAnsi" w:hAnsiTheme="minorHAnsi"/>
                <w:caps w:val="0"/>
              </w:rPr>
              <w:t>avaScript</w:t>
            </w:r>
          </w:p>
          <w:p w14:paraId="0118BCD9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PHP</w:t>
            </w:r>
          </w:p>
          <w:p w14:paraId="2D117ED7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CSS</w:t>
            </w:r>
          </w:p>
          <w:p w14:paraId="133BC5D1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proofErr w:type="spellStart"/>
            <w:r w:rsidRPr="00FA35FF">
              <w:rPr>
                <w:rFonts w:asciiTheme="minorHAnsi" w:hAnsiTheme="minorHAnsi"/>
                <w:caps w:val="0"/>
              </w:rPr>
              <w:t>Jquery</w:t>
            </w:r>
            <w:proofErr w:type="spellEnd"/>
          </w:p>
          <w:p w14:paraId="77209B62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 xml:space="preserve">API’S </w:t>
            </w:r>
          </w:p>
          <w:p w14:paraId="38F5E67E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Maintaining website for clients</w:t>
            </w:r>
          </w:p>
          <w:p w14:paraId="4C983096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Software upgrades</w:t>
            </w:r>
          </w:p>
          <w:p w14:paraId="058CC8E8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Hardware maintenance</w:t>
            </w:r>
          </w:p>
          <w:p w14:paraId="05041AAA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Operating copy machine in order to create duplicates</w:t>
            </w:r>
          </w:p>
          <w:p w14:paraId="097FAFF2" w14:textId="77777777" w:rsidR="00F63F1D" w:rsidRPr="00FA35FF" w:rsidRDefault="00F63F1D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 xml:space="preserve">Typing relevant documentation at high speed </w:t>
            </w:r>
          </w:p>
          <w:p w14:paraId="028D95A2" w14:textId="6C9D8C85" w:rsidR="00F63F1D" w:rsidRPr="00FA35FF" w:rsidRDefault="0064344F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Organizing</w:t>
            </w:r>
            <w:r w:rsidR="00F63F1D" w:rsidRPr="00FA35FF">
              <w:rPr>
                <w:rFonts w:asciiTheme="minorHAnsi" w:hAnsiTheme="minorHAnsi"/>
                <w:caps w:val="0"/>
              </w:rPr>
              <w:t xml:space="preserve"> documentation into Filing system </w:t>
            </w:r>
          </w:p>
          <w:p w14:paraId="0CB21C9B" w14:textId="353BF3FF" w:rsidR="00F63F1D" w:rsidRPr="00FA35FF" w:rsidRDefault="0064344F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Scan</w:t>
            </w:r>
            <w:r w:rsidR="00F63F1D" w:rsidRPr="00FA35FF">
              <w:rPr>
                <w:rFonts w:asciiTheme="minorHAnsi" w:hAnsiTheme="minorHAnsi"/>
                <w:caps w:val="0"/>
              </w:rPr>
              <w:t xml:space="preserve"> and email correspondence </w:t>
            </w:r>
            <w:r w:rsidRPr="00FA35FF">
              <w:rPr>
                <w:rFonts w:asciiTheme="minorHAnsi" w:hAnsiTheme="minorHAnsi"/>
                <w:caps w:val="0"/>
              </w:rPr>
              <w:t>necessary</w:t>
            </w:r>
            <w:r w:rsidR="00F63F1D" w:rsidRPr="00FA35FF">
              <w:rPr>
                <w:rFonts w:asciiTheme="minorHAnsi" w:hAnsiTheme="minorHAnsi"/>
                <w:caps w:val="0"/>
              </w:rPr>
              <w:t xml:space="preserve"> for colleagues and superiors</w:t>
            </w:r>
          </w:p>
          <w:p w14:paraId="280014FE" w14:textId="6E708155" w:rsidR="00F63F1D" w:rsidRPr="00FA35FF" w:rsidRDefault="00E72535" w:rsidP="00F63F1D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Mobile application support</w:t>
            </w:r>
          </w:p>
          <w:p w14:paraId="263224F7" w14:textId="77777777" w:rsidR="00F63F1D" w:rsidRDefault="00F63F1D" w:rsidP="006136EB">
            <w:pPr>
              <w:pStyle w:val="Heading4"/>
            </w:pPr>
          </w:p>
          <w:p w14:paraId="6CC0D402" w14:textId="77777777" w:rsidR="00087CA5" w:rsidRDefault="00B30918" w:rsidP="00087CA5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W</w:t>
            </w:r>
            <w:r w:rsidRPr="00B30918">
              <w:rPr>
                <w:rFonts w:asciiTheme="minorHAnsi" w:hAnsiTheme="minorHAnsi"/>
                <w:caps w:val="0"/>
              </w:rPr>
              <w:t>eb design</w:t>
            </w:r>
          </w:p>
          <w:p w14:paraId="3C9242BB" w14:textId="77777777" w:rsidR="003E2C91" w:rsidRPr="00087CA5" w:rsidRDefault="00FA35FF" w:rsidP="00087CA5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087CA5">
              <w:rPr>
                <w:rFonts w:asciiTheme="minorHAnsi" w:hAnsiTheme="minorHAnsi"/>
                <w:caps w:val="0"/>
              </w:rPr>
              <w:lastRenderedPageBreak/>
              <w:t>HTML15</w:t>
            </w:r>
          </w:p>
          <w:p w14:paraId="5216D4AD" w14:textId="77777777" w:rsidR="00240A95" w:rsidRPr="00333CD3" w:rsidRDefault="00240A95" w:rsidP="00240A95">
            <w:pPr>
              <w:pStyle w:val="Heading3"/>
            </w:pPr>
            <w:r>
              <w:t>experience</w:t>
            </w:r>
          </w:p>
          <w:p w14:paraId="50E9DB65" w14:textId="77777777" w:rsidR="003E2C91" w:rsidRPr="00FA35FF" w:rsidRDefault="00B30918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M</w:t>
            </w:r>
            <w:r w:rsidR="003E2C91" w:rsidRPr="00FA35FF">
              <w:rPr>
                <w:rFonts w:asciiTheme="minorHAnsi" w:hAnsiTheme="minorHAnsi"/>
                <w:caps w:val="0"/>
              </w:rPr>
              <w:t>odifying websites</w:t>
            </w:r>
          </w:p>
          <w:p w14:paraId="369296C5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  <w:caps w:val="0"/>
              </w:rPr>
              <w:t>J</w:t>
            </w:r>
            <w:r w:rsidR="003E2C91" w:rsidRPr="00FA35FF">
              <w:rPr>
                <w:rFonts w:asciiTheme="minorHAnsi" w:hAnsiTheme="minorHAnsi"/>
                <w:caps w:val="0"/>
              </w:rPr>
              <w:t>avaScript</w:t>
            </w:r>
          </w:p>
          <w:p w14:paraId="30AEDEAE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PHP</w:t>
            </w:r>
          </w:p>
          <w:p w14:paraId="3FA18E41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CSS</w:t>
            </w:r>
          </w:p>
          <w:p w14:paraId="33DB33AC" w14:textId="77777777" w:rsidR="003E2C91" w:rsidRPr="00FA35FF" w:rsidRDefault="003E2C91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proofErr w:type="spellStart"/>
            <w:r w:rsidRPr="00FA35FF">
              <w:rPr>
                <w:rFonts w:asciiTheme="minorHAnsi" w:hAnsiTheme="minorHAnsi"/>
                <w:caps w:val="0"/>
              </w:rPr>
              <w:t>J</w:t>
            </w:r>
            <w:r w:rsidR="00FA35FF" w:rsidRPr="00FA35FF">
              <w:rPr>
                <w:rFonts w:asciiTheme="minorHAnsi" w:hAnsiTheme="minorHAnsi"/>
                <w:caps w:val="0"/>
              </w:rPr>
              <w:t>query</w:t>
            </w:r>
            <w:proofErr w:type="spellEnd"/>
          </w:p>
          <w:p w14:paraId="7B5A2213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API</w:t>
            </w:r>
            <w:r w:rsidR="003E2C91" w:rsidRPr="00FA35FF">
              <w:rPr>
                <w:rFonts w:asciiTheme="minorHAnsi" w:hAnsiTheme="minorHAnsi"/>
                <w:caps w:val="0"/>
              </w:rPr>
              <w:t xml:space="preserve">’S </w:t>
            </w:r>
          </w:p>
          <w:p w14:paraId="4BDA35E0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Maintaining website for clients</w:t>
            </w:r>
          </w:p>
          <w:p w14:paraId="0D51BFB3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Software upgrades</w:t>
            </w:r>
          </w:p>
          <w:p w14:paraId="1433EA08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Hardware maintenance</w:t>
            </w:r>
          </w:p>
          <w:p w14:paraId="26A5EAA2" w14:textId="77777777" w:rsidR="00476413" w:rsidRPr="00FA35FF" w:rsidRDefault="00476413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Operating copy machine in order to create duplicates</w:t>
            </w:r>
          </w:p>
          <w:p w14:paraId="46270565" w14:textId="77777777" w:rsidR="00476413" w:rsidRPr="00FA35FF" w:rsidRDefault="00476413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 xml:space="preserve">Typing relevant documentation at high speed </w:t>
            </w:r>
          </w:p>
          <w:p w14:paraId="6206C48A" w14:textId="6A514E56" w:rsidR="00476413" w:rsidRPr="00FA35FF" w:rsidRDefault="0064344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Organizing</w:t>
            </w:r>
            <w:r w:rsidR="00B30918" w:rsidRPr="00FA35FF">
              <w:rPr>
                <w:rFonts w:asciiTheme="minorHAnsi" w:hAnsiTheme="minorHAnsi"/>
                <w:caps w:val="0"/>
              </w:rPr>
              <w:t xml:space="preserve"> </w:t>
            </w:r>
            <w:r w:rsidR="00476413" w:rsidRPr="00FA35FF">
              <w:rPr>
                <w:rFonts w:asciiTheme="minorHAnsi" w:hAnsiTheme="minorHAnsi"/>
                <w:caps w:val="0"/>
              </w:rPr>
              <w:t xml:space="preserve">documentation into Filing system </w:t>
            </w:r>
          </w:p>
          <w:p w14:paraId="38AEBB99" w14:textId="71A74F5C" w:rsidR="00476413" w:rsidRPr="00FA35FF" w:rsidRDefault="0064344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>Scan</w:t>
            </w:r>
            <w:r w:rsidR="00476413" w:rsidRPr="00FA35FF">
              <w:rPr>
                <w:rFonts w:asciiTheme="minorHAnsi" w:hAnsiTheme="minorHAnsi"/>
                <w:caps w:val="0"/>
              </w:rPr>
              <w:t xml:space="preserve"> and email correspondence </w:t>
            </w:r>
            <w:r w:rsidRPr="00FA35FF">
              <w:rPr>
                <w:rFonts w:asciiTheme="minorHAnsi" w:hAnsiTheme="minorHAnsi"/>
                <w:caps w:val="0"/>
              </w:rPr>
              <w:t>necessary</w:t>
            </w:r>
            <w:r w:rsidR="00476413" w:rsidRPr="00FA35FF">
              <w:rPr>
                <w:rFonts w:asciiTheme="minorHAnsi" w:hAnsiTheme="minorHAnsi"/>
                <w:caps w:val="0"/>
              </w:rPr>
              <w:t xml:space="preserve"> for colleagues and superiors</w:t>
            </w:r>
          </w:p>
          <w:p w14:paraId="225FB1C7" w14:textId="77777777" w:rsidR="00476413" w:rsidRPr="00FA35FF" w:rsidRDefault="00B30918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  <w:caps w:val="0"/>
              </w:rPr>
            </w:pPr>
            <w:r w:rsidRPr="00FA35FF">
              <w:rPr>
                <w:rFonts w:asciiTheme="minorHAnsi" w:hAnsiTheme="minorHAnsi"/>
                <w:caps w:val="0"/>
              </w:rPr>
              <w:t xml:space="preserve">Faxing </w:t>
            </w:r>
            <w:r w:rsidR="00476413" w:rsidRPr="00FA35FF">
              <w:rPr>
                <w:rFonts w:asciiTheme="minorHAnsi" w:hAnsiTheme="minorHAnsi"/>
                <w:caps w:val="0"/>
              </w:rPr>
              <w:t xml:space="preserve">documents to clients for review </w:t>
            </w:r>
          </w:p>
          <w:p w14:paraId="4C33E6ED" w14:textId="77777777" w:rsidR="00476413" w:rsidRDefault="00476413" w:rsidP="007552C4">
            <w:pPr>
              <w:pStyle w:val="Heading4"/>
            </w:pPr>
          </w:p>
          <w:p w14:paraId="7E2EDE72" w14:textId="77777777" w:rsidR="00087CA5" w:rsidRDefault="00087CA5" w:rsidP="00087CA5">
            <w:pPr>
              <w:pStyle w:val="Heading3"/>
            </w:pPr>
            <w:r>
              <w:t>experience</w:t>
            </w:r>
          </w:p>
          <w:p w14:paraId="6718BF23" w14:textId="5AAAB1C2" w:rsidR="00F63F1D" w:rsidRPr="00F63F1D" w:rsidRDefault="003E2C91" w:rsidP="007552C4">
            <w:pPr>
              <w:pStyle w:val="Heading4"/>
              <w:rPr>
                <w:rFonts w:eastAsia="Times New Roman" w:cs="Calibri"/>
                <w:bCs/>
              </w:rPr>
            </w:pPr>
            <w:r>
              <w:t xml:space="preserve">web developer and </w:t>
            </w:r>
            <w:r w:rsidR="00DA4D76">
              <w:t>SOFTWARE</w:t>
            </w:r>
            <w:r>
              <w:t xml:space="preserve"> </w:t>
            </w:r>
            <w:r w:rsidR="00F63F1D">
              <w:t>DEVELOPER •</w:t>
            </w:r>
            <w:r w:rsidR="007552C4" w:rsidRPr="00333CD3">
              <w:t xml:space="preserve"> </w:t>
            </w:r>
            <w:r>
              <w:t>novosense intelligence</w:t>
            </w:r>
            <w:r w:rsidR="007552C4" w:rsidRPr="00333CD3">
              <w:t>•</w:t>
            </w:r>
            <w:r w:rsidR="00F63F1D" w:rsidRPr="00802292">
              <w:rPr>
                <w:rFonts w:eastAsia="Times New Roman" w:cs="Calibri"/>
                <w:b/>
                <w:bCs/>
              </w:rPr>
              <w:t xml:space="preserve"> </w:t>
            </w:r>
            <w:r w:rsidR="00F63F1D">
              <w:rPr>
                <w:rFonts w:eastAsia="Times New Roman" w:cs="Calibri"/>
                <w:bCs/>
              </w:rPr>
              <w:t>april 2018- dec 2018</w:t>
            </w:r>
          </w:p>
          <w:p w14:paraId="3B698824" w14:textId="77777777" w:rsidR="003E2C91" w:rsidRDefault="00F63F1D" w:rsidP="007552C4">
            <w:pPr>
              <w:pStyle w:val="Heading4"/>
            </w:pPr>
            <w:r w:rsidRPr="00F63F1D">
              <w:rPr>
                <w:rFonts w:eastAsia="Times New Roman" w:cs="Calibri"/>
                <w:bCs/>
              </w:rPr>
              <w:t>Reason for Leaving</w:t>
            </w:r>
            <w:r>
              <w:t xml:space="preserve"> - FIXED Contract</w:t>
            </w:r>
          </w:p>
          <w:p w14:paraId="5A98B288" w14:textId="77777777" w:rsidR="00F63F1D" w:rsidRDefault="00F63F1D" w:rsidP="007552C4">
            <w:pPr>
              <w:pStyle w:val="Heading4"/>
            </w:pPr>
          </w:p>
          <w:p w14:paraId="2F05E300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Web developer and system developer</w:t>
            </w:r>
          </w:p>
          <w:p w14:paraId="0FE23771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Modifying websites</w:t>
            </w:r>
          </w:p>
          <w:p w14:paraId="7475A59E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 w:rsidRPr="00FA35FF">
              <w:rPr>
                <w:rFonts w:asciiTheme="minorHAnsi" w:hAnsiTheme="minorHAnsi"/>
                <w:caps w:val="0"/>
              </w:rPr>
              <w:lastRenderedPageBreak/>
              <w:t>Mobirise</w:t>
            </w:r>
            <w:proofErr w:type="spellEnd"/>
          </w:p>
          <w:p w14:paraId="605F87BF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Angular JS</w:t>
            </w:r>
          </w:p>
          <w:p w14:paraId="4BE79336" w14:textId="3046FF09" w:rsidR="003E2C91" w:rsidRPr="0097455D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proofErr w:type="spellStart"/>
            <w:r w:rsidRPr="00FA35FF">
              <w:rPr>
                <w:rFonts w:asciiTheme="minorHAnsi" w:hAnsiTheme="minorHAnsi"/>
                <w:caps w:val="0"/>
              </w:rPr>
              <w:t>Javascript</w:t>
            </w:r>
            <w:proofErr w:type="spellEnd"/>
          </w:p>
          <w:p w14:paraId="2EB2B717" w14:textId="6DDE14F1" w:rsidR="0097455D" w:rsidRPr="00FA35FF" w:rsidRDefault="0097455D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Java</w:t>
            </w:r>
          </w:p>
          <w:p w14:paraId="0E075CE1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Wordpress</w:t>
            </w:r>
          </w:p>
          <w:p w14:paraId="4B82EA8C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API</w:t>
            </w:r>
          </w:p>
          <w:p w14:paraId="786CC948" w14:textId="395F6521" w:rsidR="003E2C91" w:rsidRPr="0097455D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React nave</w:t>
            </w:r>
          </w:p>
          <w:p w14:paraId="1BB771E4" w14:textId="67BDC601" w:rsidR="0097455D" w:rsidRPr="00FA35FF" w:rsidRDefault="0097455D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Nodes js</w:t>
            </w:r>
          </w:p>
          <w:p w14:paraId="0072D9DA" w14:textId="77777777" w:rsidR="003E2C91" w:rsidRPr="00FA35FF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PHP</w:t>
            </w:r>
          </w:p>
          <w:p w14:paraId="511C3C10" w14:textId="77777777" w:rsidR="003E2C91" w:rsidRPr="00087CA5" w:rsidRDefault="00FA35FF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FA35FF">
              <w:rPr>
                <w:rFonts w:asciiTheme="minorHAnsi" w:hAnsiTheme="minorHAnsi"/>
                <w:caps w:val="0"/>
              </w:rPr>
              <w:t>CSS</w:t>
            </w:r>
          </w:p>
          <w:p w14:paraId="433910AC" w14:textId="77777777" w:rsidR="00087CA5" w:rsidRPr="00087CA5" w:rsidRDefault="00087CA5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HTML5</w:t>
            </w:r>
          </w:p>
          <w:p w14:paraId="7F417A23" w14:textId="77777777" w:rsidR="00087CA5" w:rsidRPr="00087CA5" w:rsidRDefault="00087CA5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CSS</w:t>
            </w:r>
          </w:p>
          <w:p w14:paraId="0DF780E3" w14:textId="77777777" w:rsidR="00087CA5" w:rsidRPr="00087CA5" w:rsidRDefault="00087CA5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Macro</w:t>
            </w:r>
          </w:p>
          <w:p w14:paraId="6B1834CB" w14:textId="77777777" w:rsidR="00087CA5" w:rsidRPr="00087CA5" w:rsidRDefault="00087CA5" w:rsidP="00FA35FF">
            <w:pPr>
              <w:pStyle w:val="Heading4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Use case diagrams</w:t>
            </w:r>
          </w:p>
          <w:p w14:paraId="1AAE2FA8" w14:textId="77777777" w:rsidR="00087CA5" w:rsidRPr="00FA35FF" w:rsidRDefault="00087CA5" w:rsidP="00087CA5">
            <w:pPr>
              <w:pStyle w:val="Heading4"/>
              <w:ind w:left="720"/>
              <w:rPr>
                <w:rFonts w:asciiTheme="minorHAnsi" w:hAnsiTheme="minorHAnsi"/>
              </w:rPr>
            </w:pPr>
          </w:p>
          <w:p w14:paraId="276706B1" w14:textId="77777777" w:rsidR="007552C4" w:rsidRDefault="00476413" w:rsidP="007552C4">
            <w:pPr>
              <w:pStyle w:val="Heading4"/>
            </w:pPr>
            <w:r>
              <w:t xml:space="preserve"> </w:t>
            </w:r>
          </w:p>
          <w:p w14:paraId="367872CB" w14:textId="77777777" w:rsidR="00E32EF6" w:rsidRPr="00333CD3" w:rsidRDefault="00E32EF6" w:rsidP="00D81A58"/>
        </w:tc>
      </w:tr>
    </w:tbl>
    <w:p w14:paraId="21E3C10D" w14:textId="77777777" w:rsidR="00EF7CC9" w:rsidRPr="00333CD3" w:rsidRDefault="00D81A58" w:rsidP="006E642B">
      <w:r>
        <w:lastRenderedPageBreak/>
        <w:br w:type="textWrapping" w:clear="all"/>
      </w:r>
    </w:p>
    <w:sectPr w:rsidR="00EF7CC9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6C08A" w14:textId="77777777" w:rsidR="00257CD8" w:rsidRDefault="00257CD8" w:rsidP="00713050">
      <w:pPr>
        <w:spacing w:line="240" w:lineRule="auto"/>
      </w:pPr>
      <w:r>
        <w:separator/>
      </w:r>
    </w:p>
  </w:endnote>
  <w:endnote w:type="continuationSeparator" w:id="0">
    <w:p w14:paraId="565CFFA3" w14:textId="77777777" w:rsidR="00257CD8" w:rsidRDefault="00257CD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77" w:type="pct"/>
      <w:tblLayout w:type="fixed"/>
      <w:tblLook w:val="04A0" w:firstRow="1" w:lastRow="0" w:firstColumn="1" w:lastColumn="0" w:noHBand="0" w:noVBand="1"/>
    </w:tblPr>
    <w:tblGrid>
      <w:gridCol w:w="2622"/>
      <w:gridCol w:w="266"/>
      <w:gridCol w:w="2636"/>
      <w:gridCol w:w="2627"/>
    </w:tblGrid>
    <w:tr w:rsidR="00023FCB" w14:paraId="5FC81FAF" w14:textId="77777777" w:rsidTr="00162E40">
      <w:tc>
        <w:tcPr>
          <w:tcW w:w="268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165B2C" w14:textId="77777777" w:rsidR="00023FCB" w:rsidRDefault="002F02F0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6F4AD07" wp14:editId="139EBEEF">
                    <wp:extent cx="328930" cy="328930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50AF0C47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3Q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B5Fz3Q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ceb966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B45477" w14:textId="77777777" w:rsidR="00023FCB" w:rsidRDefault="00023FCB" w:rsidP="00684488">
          <w:pPr>
            <w:pStyle w:val="Footer"/>
          </w:pPr>
        </w:p>
      </w:tc>
      <w:tc>
        <w:tcPr>
          <w:tcW w:w="269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193CE3" w14:textId="77777777" w:rsidR="00023FCB" w:rsidRDefault="00023FCB" w:rsidP="00C6693D">
          <w:pPr>
            <w:pStyle w:val="Footer"/>
            <w:tabs>
              <w:tab w:val="left" w:pos="3686"/>
              <w:tab w:val="left" w:pos="3969"/>
            </w:tabs>
          </w:pPr>
        </w:p>
      </w:tc>
      <w:tc>
        <w:tcPr>
          <w:tcW w:w="26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419A45" w14:textId="77777777" w:rsidR="00023FCB" w:rsidRDefault="002F02F0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0FA50D" wp14:editId="0F3BAF7A">
                    <wp:extent cx="328930" cy="328930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63142FF3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AxpNcUqEQAAsV0AAA4AAAAAAAAA&#10;AAAAAAAALg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ceb966 [3204]" strokecolor="#ceb96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023FCB" w14:paraId="7BC968CE" w14:textId="77777777" w:rsidTr="00162E40">
      <w:tc>
        <w:tcPr>
          <w:tcW w:w="2682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1B745584" w14:textId="77777777" w:rsidR="00023FCB" w:rsidRPr="00CA3DF1" w:rsidRDefault="00BE6EA8" w:rsidP="00811117">
              <w:pPr>
                <w:pStyle w:val="Footer"/>
              </w:pPr>
              <w:r>
                <w:rPr>
                  <w:lang w:val="en-ZA"/>
                </w:rPr>
                <w:t>Kamoelqueen@GMAIL.COM</w:t>
              </w:r>
            </w:p>
          </w:sdtContent>
        </w:sdt>
      </w:tc>
      <w:tc>
        <w:tcPr>
          <w:tcW w:w="266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590173BB" w14:textId="77777777" w:rsidR="00023FCB" w:rsidRPr="00C2098A" w:rsidRDefault="00023FCB" w:rsidP="00F931AB">
              <w:pPr>
                <w:pStyle w:val="Footer"/>
              </w:pPr>
              <w:r>
                <w:t xml:space="preserve">     </w:t>
              </w:r>
            </w:p>
          </w:sdtContent>
        </w:sdt>
      </w:tc>
      <w:tc>
        <w:tcPr>
          <w:tcW w:w="2695" w:type="dxa"/>
          <w:tcMar>
            <w:top w:w="144" w:type="dxa"/>
            <w:left w:w="115" w:type="dxa"/>
            <w:right w:w="115" w:type="dxa"/>
          </w:tcMar>
        </w:tcPr>
        <w:p w14:paraId="27C1B16A" w14:textId="77777777" w:rsidR="00023FCB" w:rsidRPr="00C2098A" w:rsidRDefault="00023FCB" w:rsidP="00811117">
          <w:pPr>
            <w:pStyle w:val="Footer"/>
          </w:pPr>
        </w:p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4CBFF93D" w14:textId="77777777" w:rsidR="00023FCB" w:rsidRPr="00C2098A" w:rsidRDefault="00240A95" w:rsidP="00DE7249">
              <w:pPr>
                <w:pStyle w:val="Footer"/>
              </w:pPr>
              <w:r>
                <w:t>073 210 6121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6AA42" w14:textId="41B72B9E" w:rsidR="00023FCB" w:rsidRDefault="0050164A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E3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401" w:type="pct"/>
      <w:tblLayout w:type="fixed"/>
      <w:tblLook w:val="04A0" w:firstRow="1" w:lastRow="0" w:firstColumn="1" w:lastColumn="0" w:noHBand="0" w:noVBand="1"/>
    </w:tblPr>
    <w:tblGrid>
      <w:gridCol w:w="2625"/>
      <w:gridCol w:w="1372"/>
      <w:gridCol w:w="2628"/>
      <w:gridCol w:w="2628"/>
    </w:tblGrid>
    <w:tr w:rsidR="00023FCB" w14:paraId="665F2BFD" w14:textId="77777777" w:rsidTr="00E46B3B">
      <w:trPr>
        <w:trHeight w:val="632"/>
      </w:trPr>
      <w:tc>
        <w:tcPr>
          <w:tcW w:w="268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6F9ED7" w14:textId="77777777" w:rsidR="00023FCB" w:rsidRDefault="002F02F0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FC7A74B" wp14:editId="2969EF7E">
                    <wp:extent cx="328930" cy="328930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78E97282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KcJQgAABc5AAAOAAAAZHJzL2Uyb0RvYy54bWzsW1lv3DYQfi/Q/0DosUCzq2N1LLIODOdo&#10;ACMJGrdJHmUttStUK6qS7LX76zscilrSe5B20rQo5AevjhkO+c1B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vbBKc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ceb966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139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2D7B3D" w14:textId="77777777" w:rsidR="00023FCB" w:rsidRDefault="00023FCB" w:rsidP="00217980">
          <w:pPr>
            <w:pStyle w:val="Footer"/>
          </w:pPr>
        </w:p>
      </w:tc>
      <w:tc>
        <w:tcPr>
          <w:tcW w:w="26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DDCAE6" w14:textId="77777777" w:rsidR="00023FCB" w:rsidRDefault="00023FCB" w:rsidP="00C6693D">
          <w:pPr>
            <w:pStyle w:val="Footer"/>
            <w:tabs>
              <w:tab w:val="left" w:pos="6096"/>
            </w:tabs>
          </w:pPr>
        </w:p>
      </w:tc>
      <w:tc>
        <w:tcPr>
          <w:tcW w:w="26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BD9738" w14:textId="77777777" w:rsidR="00023FCB" w:rsidRDefault="002F02F0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015895E" wp14:editId="3543B7C3">
                    <wp:extent cx="328930" cy="328930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0D692631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BiA1D4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ceb966 [3204]" strokecolor="#ceb96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023FCB" w14:paraId="031A6309" w14:textId="77777777" w:rsidTr="00162E40">
      <w:tc>
        <w:tcPr>
          <w:tcW w:w="2684" w:type="dxa"/>
          <w:tcMar>
            <w:top w:w="144" w:type="dxa"/>
            <w:left w:w="115" w:type="dxa"/>
            <w:right w:w="115" w:type="dxa"/>
          </w:tcMar>
        </w:tcPr>
        <w:p w14:paraId="6C277148" w14:textId="77777777" w:rsidR="00023FCB" w:rsidRPr="00CA3DF1" w:rsidRDefault="00257CD8" w:rsidP="00EB51F1">
          <w:pPr>
            <w:pStyle w:val="Footer"/>
          </w:pPr>
          <w:sdt>
            <w:sdtPr>
              <w:alias w:val="Email:"/>
              <w:tag w:val="Email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BE6EA8">
                <w:rPr>
                  <w:lang w:val="en-ZA"/>
                </w:rPr>
                <w:t>Kamoelqueen@GMAIL.COM</w:t>
              </w:r>
            </w:sdtContent>
          </w:sdt>
        </w:p>
      </w:tc>
      <w:tc>
        <w:tcPr>
          <w:tcW w:w="1399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4031D855" w14:textId="77777777" w:rsidR="00023FCB" w:rsidRPr="00C2098A" w:rsidRDefault="00023FCB" w:rsidP="00861E8F">
              <w:pPr>
                <w:pStyle w:val="Footer"/>
              </w:pPr>
              <w:r>
                <w:t xml:space="preserve">     </w:t>
              </w:r>
            </w:p>
          </w:sdtContent>
        </w:sdt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p w14:paraId="53451469" w14:textId="77777777" w:rsidR="00023FCB" w:rsidRPr="00C2098A" w:rsidRDefault="00023FCB" w:rsidP="00217980">
          <w:pPr>
            <w:pStyle w:val="Footer"/>
          </w:pPr>
        </w:p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p w14:paraId="1C2CF0B0" w14:textId="77777777" w:rsidR="00023FCB" w:rsidRPr="00C2098A" w:rsidRDefault="00240A95" w:rsidP="00276F50">
          <w:pPr>
            <w:pStyle w:val="Footer"/>
          </w:pPr>
          <w:r>
            <w:t>073 210 6121</w:t>
          </w:r>
        </w:p>
      </w:tc>
    </w:tr>
  </w:tbl>
  <w:p w14:paraId="2656149B" w14:textId="77777777" w:rsidR="00023FCB" w:rsidRDefault="00023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C61D1" w14:textId="77777777" w:rsidR="00257CD8" w:rsidRDefault="00257CD8" w:rsidP="00713050">
      <w:pPr>
        <w:spacing w:line="240" w:lineRule="auto"/>
      </w:pPr>
      <w:r>
        <w:separator/>
      </w:r>
    </w:p>
  </w:footnote>
  <w:footnote w:type="continuationSeparator" w:id="0">
    <w:p w14:paraId="19DB3D46" w14:textId="77777777" w:rsidR="00257CD8" w:rsidRDefault="00257CD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83"/>
      <w:gridCol w:w="6729"/>
    </w:tblGrid>
    <w:tr w:rsidR="00023FCB" w:rsidRPr="00F207C0" w14:paraId="6C43E8DB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CC871E4" w14:textId="77777777" w:rsidR="00023FCB" w:rsidRPr="00F207C0" w:rsidRDefault="002F02F0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CBA7C40" wp14:editId="593D7D1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0515" cy="1798955"/>
                    <wp:effectExtent l="0" t="0" r="0" b="0"/>
                    <wp:wrapNone/>
                    <wp:docPr id="3" name="Group 3" descr="Continuation page header graphic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0515" cy="179895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3EB9D128" id="Group 3" o:spid="_x0000_s1026" alt="Continuation page header graphic" style="position:absolute;margin-left:0;margin-top:-39.45pt;width:524.45pt;height:141.6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ceb966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ceb96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023FCB">
                <w:rPr>
                  <w:lang w:val="en-ZA"/>
                </w:rPr>
                <w:t>cv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729"/>
          </w:tblGrid>
          <w:tr w:rsidR="00023FCB" w14:paraId="7E883A5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0C5FDA9" w14:textId="77777777" w:rsidR="00023FCB" w:rsidRPr="009B3C40" w:rsidRDefault="00257CD8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6136EB">
                      <w:rPr>
                        <w:lang w:val="en-ZA"/>
                      </w:rPr>
                      <w:t>queen Pilusa</w:t>
                    </w:r>
                  </w:sdtContent>
                </w:sdt>
              </w:p>
              <w:p w14:paraId="56A12152" w14:textId="77777777" w:rsidR="00023FCB" w:rsidRDefault="00257CD8" w:rsidP="000574AB">
                <w:pPr>
                  <w:pStyle w:val="Heading2"/>
                  <w:outlineLvl w:val="1"/>
                </w:pP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5C7488">
                      <w:t xml:space="preserve">     </w:t>
                    </w:r>
                  </w:sdtContent>
                </w:sdt>
              </w:p>
            </w:tc>
          </w:tr>
        </w:tbl>
        <w:p w14:paraId="4B3285CD" w14:textId="77777777" w:rsidR="00023FCB" w:rsidRPr="00F207C0" w:rsidRDefault="00023FCB" w:rsidP="001A5CA9"/>
      </w:tc>
    </w:tr>
  </w:tbl>
  <w:p w14:paraId="0448FC2B" w14:textId="77777777" w:rsidR="00023FCB" w:rsidRPr="001A5CA9" w:rsidRDefault="00023FCB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657656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A22F"/>
      </v:shape>
    </w:pict>
  </w:numPicBullet>
  <w:abstractNum w:abstractNumId="0" w15:restartNumberingAfterBreak="0">
    <w:nsid w:val="167F2E0C"/>
    <w:multiLevelType w:val="hybridMultilevel"/>
    <w:tmpl w:val="9C422B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996"/>
    <w:multiLevelType w:val="hybridMultilevel"/>
    <w:tmpl w:val="25964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7ABA"/>
    <w:multiLevelType w:val="hybridMultilevel"/>
    <w:tmpl w:val="117079F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485D"/>
    <w:multiLevelType w:val="hybridMultilevel"/>
    <w:tmpl w:val="9D0A1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44B6B"/>
    <w:multiLevelType w:val="hybridMultilevel"/>
    <w:tmpl w:val="1E04C8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11DC"/>
    <w:multiLevelType w:val="hybridMultilevel"/>
    <w:tmpl w:val="C5D6262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75F3"/>
    <w:multiLevelType w:val="hybridMultilevel"/>
    <w:tmpl w:val="61241FE4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82B11"/>
    <w:multiLevelType w:val="hybridMultilevel"/>
    <w:tmpl w:val="CDD29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62EE3"/>
    <w:multiLevelType w:val="hybridMultilevel"/>
    <w:tmpl w:val="FA86A9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17060"/>
    <w:multiLevelType w:val="hybridMultilevel"/>
    <w:tmpl w:val="A93A8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323D"/>
    <w:multiLevelType w:val="hybridMultilevel"/>
    <w:tmpl w:val="20CA5A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44EA8"/>
    <w:multiLevelType w:val="hybridMultilevel"/>
    <w:tmpl w:val="B0CE7F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E6F64"/>
    <w:multiLevelType w:val="hybridMultilevel"/>
    <w:tmpl w:val="63D43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3332"/>
    <w:multiLevelType w:val="hybridMultilevel"/>
    <w:tmpl w:val="8006C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6A3A"/>
    <w:multiLevelType w:val="hybridMultilevel"/>
    <w:tmpl w:val="FB0A7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CF"/>
    <w:rsid w:val="00022EC4"/>
    <w:rsid w:val="00023FCB"/>
    <w:rsid w:val="0004682E"/>
    <w:rsid w:val="000574AB"/>
    <w:rsid w:val="00067760"/>
    <w:rsid w:val="000722F0"/>
    <w:rsid w:val="00081C36"/>
    <w:rsid w:val="00087CA5"/>
    <w:rsid w:val="00090F87"/>
    <w:rsid w:val="00091382"/>
    <w:rsid w:val="0009292A"/>
    <w:rsid w:val="000A5AC6"/>
    <w:rsid w:val="000B0619"/>
    <w:rsid w:val="000B5181"/>
    <w:rsid w:val="000B5ADE"/>
    <w:rsid w:val="000B61CA"/>
    <w:rsid w:val="000D1CE5"/>
    <w:rsid w:val="000D79B9"/>
    <w:rsid w:val="000E7930"/>
    <w:rsid w:val="000F4A98"/>
    <w:rsid w:val="000F7610"/>
    <w:rsid w:val="00100594"/>
    <w:rsid w:val="00114ED7"/>
    <w:rsid w:val="00123597"/>
    <w:rsid w:val="00136174"/>
    <w:rsid w:val="00140B0E"/>
    <w:rsid w:val="00140D29"/>
    <w:rsid w:val="00162E40"/>
    <w:rsid w:val="001751D1"/>
    <w:rsid w:val="00187396"/>
    <w:rsid w:val="00191DE9"/>
    <w:rsid w:val="00194BA4"/>
    <w:rsid w:val="001A436B"/>
    <w:rsid w:val="001A5CA9"/>
    <w:rsid w:val="001B1D4F"/>
    <w:rsid w:val="001B2AC1"/>
    <w:rsid w:val="001B403A"/>
    <w:rsid w:val="001C6CC7"/>
    <w:rsid w:val="001D141C"/>
    <w:rsid w:val="001D34B4"/>
    <w:rsid w:val="001D374F"/>
    <w:rsid w:val="001F4A1E"/>
    <w:rsid w:val="00200092"/>
    <w:rsid w:val="00202FD1"/>
    <w:rsid w:val="002032E6"/>
    <w:rsid w:val="00217980"/>
    <w:rsid w:val="002219CB"/>
    <w:rsid w:val="00223413"/>
    <w:rsid w:val="00226E0D"/>
    <w:rsid w:val="00237E24"/>
    <w:rsid w:val="00240A95"/>
    <w:rsid w:val="00245A82"/>
    <w:rsid w:val="00250AF1"/>
    <w:rsid w:val="00257CD8"/>
    <w:rsid w:val="00260939"/>
    <w:rsid w:val="0026682E"/>
    <w:rsid w:val="0026766D"/>
    <w:rsid w:val="00271662"/>
    <w:rsid w:val="0027404F"/>
    <w:rsid w:val="00276F50"/>
    <w:rsid w:val="00293B83"/>
    <w:rsid w:val="002A0AB6"/>
    <w:rsid w:val="002A70B9"/>
    <w:rsid w:val="002B091C"/>
    <w:rsid w:val="002C2CDD"/>
    <w:rsid w:val="002D45C6"/>
    <w:rsid w:val="002E7FCF"/>
    <w:rsid w:val="002F02F0"/>
    <w:rsid w:val="002F03FA"/>
    <w:rsid w:val="002F1783"/>
    <w:rsid w:val="00313E86"/>
    <w:rsid w:val="003224C0"/>
    <w:rsid w:val="00333CD3"/>
    <w:rsid w:val="00336B09"/>
    <w:rsid w:val="00340365"/>
    <w:rsid w:val="00342B64"/>
    <w:rsid w:val="00355F83"/>
    <w:rsid w:val="00364079"/>
    <w:rsid w:val="00384898"/>
    <w:rsid w:val="00392D9F"/>
    <w:rsid w:val="003944CD"/>
    <w:rsid w:val="003B2DEA"/>
    <w:rsid w:val="003C5528"/>
    <w:rsid w:val="003C7EA0"/>
    <w:rsid w:val="003E2C91"/>
    <w:rsid w:val="003E2D06"/>
    <w:rsid w:val="003E573B"/>
    <w:rsid w:val="004077FB"/>
    <w:rsid w:val="00415FD5"/>
    <w:rsid w:val="00416363"/>
    <w:rsid w:val="00424DD9"/>
    <w:rsid w:val="00454E3E"/>
    <w:rsid w:val="00456DA5"/>
    <w:rsid w:val="0046104A"/>
    <w:rsid w:val="00463114"/>
    <w:rsid w:val="00466A68"/>
    <w:rsid w:val="004717C5"/>
    <w:rsid w:val="00473214"/>
    <w:rsid w:val="00476413"/>
    <w:rsid w:val="00493BAC"/>
    <w:rsid w:val="00496227"/>
    <w:rsid w:val="004A232F"/>
    <w:rsid w:val="004E1A3B"/>
    <w:rsid w:val="004E7652"/>
    <w:rsid w:val="004F0B63"/>
    <w:rsid w:val="0050164A"/>
    <w:rsid w:val="00513288"/>
    <w:rsid w:val="005176D3"/>
    <w:rsid w:val="00520A2A"/>
    <w:rsid w:val="005231B1"/>
    <w:rsid w:val="00523479"/>
    <w:rsid w:val="00540C60"/>
    <w:rsid w:val="00543DB7"/>
    <w:rsid w:val="00556CC2"/>
    <w:rsid w:val="005729B0"/>
    <w:rsid w:val="005743A6"/>
    <w:rsid w:val="00576772"/>
    <w:rsid w:val="00585F3B"/>
    <w:rsid w:val="005876E1"/>
    <w:rsid w:val="005975D1"/>
    <w:rsid w:val="005C3149"/>
    <w:rsid w:val="005C7488"/>
    <w:rsid w:val="005D2DBD"/>
    <w:rsid w:val="005E5663"/>
    <w:rsid w:val="005E6C57"/>
    <w:rsid w:val="005F740F"/>
    <w:rsid w:val="00600215"/>
    <w:rsid w:val="00600461"/>
    <w:rsid w:val="006136EB"/>
    <w:rsid w:val="006173F1"/>
    <w:rsid w:val="00624061"/>
    <w:rsid w:val="0064020A"/>
    <w:rsid w:val="00641630"/>
    <w:rsid w:val="0064344F"/>
    <w:rsid w:val="0065616B"/>
    <w:rsid w:val="00665E3C"/>
    <w:rsid w:val="00667433"/>
    <w:rsid w:val="00667905"/>
    <w:rsid w:val="00680850"/>
    <w:rsid w:val="00684488"/>
    <w:rsid w:val="00692606"/>
    <w:rsid w:val="006A3CE7"/>
    <w:rsid w:val="006B27BF"/>
    <w:rsid w:val="006B3E13"/>
    <w:rsid w:val="006B5174"/>
    <w:rsid w:val="006B5AAD"/>
    <w:rsid w:val="006C4C50"/>
    <w:rsid w:val="006C5FB0"/>
    <w:rsid w:val="006D260B"/>
    <w:rsid w:val="006D76B1"/>
    <w:rsid w:val="006D7BCD"/>
    <w:rsid w:val="006E642B"/>
    <w:rsid w:val="007006B8"/>
    <w:rsid w:val="00713050"/>
    <w:rsid w:val="00727864"/>
    <w:rsid w:val="0073747F"/>
    <w:rsid w:val="00741125"/>
    <w:rsid w:val="00746F7F"/>
    <w:rsid w:val="00752A34"/>
    <w:rsid w:val="007552C4"/>
    <w:rsid w:val="007569C1"/>
    <w:rsid w:val="00760A1D"/>
    <w:rsid w:val="00763832"/>
    <w:rsid w:val="0077000B"/>
    <w:rsid w:val="0077251A"/>
    <w:rsid w:val="00772907"/>
    <w:rsid w:val="00785DBE"/>
    <w:rsid w:val="00787E07"/>
    <w:rsid w:val="00794A47"/>
    <w:rsid w:val="007B0CDE"/>
    <w:rsid w:val="007B566B"/>
    <w:rsid w:val="007B6390"/>
    <w:rsid w:val="007D2696"/>
    <w:rsid w:val="007E5DD7"/>
    <w:rsid w:val="00807D3B"/>
    <w:rsid w:val="00811117"/>
    <w:rsid w:val="008132EF"/>
    <w:rsid w:val="00822CEA"/>
    <w:rsid w:val="00826B3D"/>
    <w:rsid w:val="00827BC4"/>
    <w:rsid w:val="00841146"/>
    <w:rsid w:val="0084572A"/>
    <w:rsid w:val="00851262"/>
    <w:rsid w:val="00851CFC"/>
    <w:rsid w:val="00860970"/>
    <w:rsid w:val="00861E8F"/>
    <w:rsid w:val="00873CAD"/>
    <w:rsid w:val="0087523D"/>
    <w:rsid w:val="008834EB"/>
    <w:rsid w:val="0088504C"/>
    <w:rsid w:val="00890059"/>
    <w:rsid w:val="0089382B"/>
    <w:rsid w:val="008A0C6D"/>
    <w:rsid w:val="008A1907"/>
    <w:rsid w:val="008A2DEC"/>
    <w:rsid w:val="008A6220"/>
    <w:rsid w:val="008B13FC"/>
    <w:rsid w:val="008B6BE8"/>
    <w:rsid w:val="008C6BCA"/>
    <w:rsid w:val="008C7B50"/>
    <w:rsid w:val="008D1634"/>
    <w:rsid w:val="008D7668"/>
    <w:rsid w:val="008E0C33"/>
    <w:rsid w:val="008E46F7"/>
    <w:rsid w:val="008E6320"/>
    <w:rsid w:val="008F7E21"/>
    <w:rsid w:val="00907821"/>
    <w:rsid w:val="00915B94"/>
    <w:rsid w:val="0093163C"/>
    <w:rsid w:val="00946A7F"/>
    <w:rsid w:val="0095341C"/>
    <w:rsid w:val="00970C2F"/>
    <w:rsid w:val="0097455D"/>
    <w:rsid w:val="00993C50"/>
    <w:rsid w:val="009B2F9E"/>
    <w:rsid w:val="009B3C40"/>
    <w:rsid w:val="009C72E1"/>
    <w:rsid w:val="009D32EF"/>
    <w:rsid w:val="009E61BB"/>
    <w:rsid w:val="009F2B6E"/>
    <w:rsid w:val="009F2CC4"/>
    <w:rsid w:val="009F5138"/>
    <w:rsid w:val="00A01C5E"/>
    <w:rsid w:val="00A3134A"/>
    <w:rsid w:val="00A32E26"/>
    <w:rsid w:val="00A3565E"/>
    <w:rsid w:val="00A42540"/>
    <w:rsid w:val="00A50939"/>
    <w:rsid w:val="00A953C8"/>
    <w:rsid w:val="00AA6A40"/>
    <w:rsid w:val="00AB1C74"/>
    <w:rsid w:val="00AD0031"/>
    <w:rsid w:val="00AD14A2"/>
    <w:rsid w:val="00AE4744"/>
    <w:rsid w:val="00AF125F"/>
    <w:rsid w:val="00B20C35"/>
    <w:rsid w:val="00B2152E"/>
    <w:rsid w:val="00B259B4"/>
    <w:rsid w:val="00B30918"/>
    <w:rsid w:val="00B320E9"/>
    <w:rsid w:val="00B5664D"/>
    <w:rsid w:val="00B572FB"/>
    <w:rsid w:val="00B652A4"/>
    <w:rsid w:val="00B852F8"/>
    <w:rsid w:val="00BA5B40"/>
    <w:rsid w:val="00BA5D8A"/>
    <w:rsid w:val="00BB3B30"/>
    <w:rsid w:val="00BC124A"/>
    <w:rsid w:val="00BD0206"/>
    <w:rsid w:val="00BD3202"/>
    <w:rsid w:val="00BE2293"/>
    <w:rsid w:val="00BE6EA8"/>
    <w:rsid w:val="00C2098A"/>
    <w:rsid w:val="00C254F6"/>
    <w:rsid w:val="00C26160"/>
    <w:rsid w:val="00C46A80"/>
    <w:rsid w:val="00C52C1C"/>
    <w:rsid w:val="00C534BE"/>
    <w:rsid w:val="00C5444A"/>
    <w:rsid w:val="00C612DA"/>
    <w:rsid w:val="00C613FB"/>
    <w:rsid w:val="00C6693D"/>
    <w:rsid w:val="00C67B8A"/>
    <w:rsid w:val="00C71706"/>
    <w:rsid w:val="00C71F1F"/>
    <w:rsid w:val="00C7741E"/>
    <w:rsid w:val="00C875AB"/>
    <w:rsid w:val="00C97379"/>
    <w:rsid w:val="00CA1345"/>
    <w:rsid w:val="00CA3DF1"/>
    <w:rsid w:val="00CA4581"/>
    <w:rsid w:val="00CB1FC2"/>
    <w:rsid w:val="00CB3D67"/>
    <w:rsid w:val="00CB5B5A"/>
    <w:rsid w:val="00CC0FE0"/>
    <w:rsid w:val="00CC21F6"/>
    <w:rsid w:val="00CC4CB8"/>
    <w:rsid w:val="00CE18D5"/>
    <w:rsid w:val="00CE5674"/>
    <w:rsid w:val="00CE703A"/>
    <w:rsid w:val="00CF1EC2"/>
    <w:rsid w:val="00D04109"/>
    <w:rsid w:val="00D1073B"/>
    <w:rsid w:val="00D1614C"/>
    <w:rsid w:val="00D17E26"/>
    <w:rsid w:val="00D24A70"/>
    <w:rsid w:val="00D3774C"/>
    <w:rsid w:val="00D46233"/>
    <w:rsid w:val="00D4736F"/>
    <w:rsid w:val="00D50C84"/>
    <w:rsid w:val="00D81A58"/>
    <w:rsid w:val="00D8458F"/>
    <w:rsid w:val="00D93153"/>
    <w:rsid w:val="00DA1669"/>
    <w:rsid w:val="00DA34BD"/>
    <w:rsid w:val="00DA4D76"/>
    <w:rsid w:val="00DC3852"/>
    <w:rsid w:val="00DC556E"/>
    <w:rsid w:val="00DD6416"/>
    <w:rsid w:val="00DE7249"/>
    <w:rsid w:val="00DF4E0A"/>
    <w:rsid w:val="00E02DCD"/>
    <w:rsid w:val="00E12C60"/>
    <w:rsid w:val="00E22E87"/>
    <w:rsid w:val="00E32EF6"/>
    <w:rsid w:val="00E346F1"/>
    <w:rsid w:val="00E460C5"/>
    <w:rsid w:val="00E46B3B"/>
    <w:rsid w:val="00E57630"/>
    <w:rsid w:val="00E61888"/>
    <w:rsid w:val="00E63599"/>
    <w:rsid w:val="00E72535"/>
    <w:rsid w:val="00E75505"/>
    <w:rsid w:val="00E86C2B"/>
    <w:rsid w:val="00E9339C"/>
    <w:rsid w:val="00E97632"/>
    <w:rsid w:val="00EB51F1"/>
    <w:rsid w:val="00EC2202"/>
    <w:rsid w:val="00ED1E8B"/>
    <w:rsid w:val="00EE74CA"/>
    <w:rsid w:val="00EF5969"/>
    <w:rsid w:val="00EF7CC9"/>
    <w:rsid w:val="00F04B95"/>
    <w:rsid w:val="00F12031"/>
    <w:rsid w:val="00F207C0"/>
    <w:rsid w:val="00F20AE5"/>
    <w:rsid w:val="00F227BC"/>
    <w:rsid w:val="00F23EF6"/>
    <w:rsid w:val="00F37941"/>
    <w:rsid w:val="00F55156"/>
    <w:rsid w:val="00F635FA"/>
    <w:rsid w:val="00F63F1D"/>
    <w:rsid w:val="00F645C7"/>
    <w:rsid w:val="00F81E24"/>
    <w:rsid w:val="00F83AEE"/>
    <w:rsid w:val="00F931AB"/>
    <w:rsid w:val="00F94F7B"/>
    <w:rsid w:val="00FA35FF"/>
    <w:rsid w:val="00FA37CF"/>
    <w:rsid w:val="00FC3ABC"/>
    <w:rsid w:val="00FD3C38"/>
    <w:rsid w:val="00FF1B6C"/>
    <w:rsid w:val="00FF3ED0"/>
    <w:rsid w:val="00FF4243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BE7A"/>
  <w15:docId w15:val="{45A6F535-BAD3-4FDE-A7B7-95CFA593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CEB966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CEB96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F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AD"/>
    <w:rPr>
      <w:color w:val="410082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A34BD"/>
    <w:pPr>
      <w:ind w:left="720"/>
      <w:contextualSpacing/>
    </w:pPr>
  </w:style>
  <w:style w:type="paragraph" w:styleId="NormalWeb">
    <w:name w:val="Normal (Web)"/>
    <w:basedOn w:val="Normal"/>
    <w:rsid w:val="00907821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pre">
    <w:name w:val="pre"/>
    <w:rsid w:val="00907821"/>
  </w:style>
  <w:style w:type="paragraph" w:customStyle="1" w:styleId="ListParagraph6909b5f9-4c5f-40c1-baac-9705436965bb">
    <w:name w:val="List Paragraph_6909b5f9-4c5f-40c1-baac-9705436965bb"/>
    <w:basedOn w:val="Normal"/>
    <w:uiPriority w:val="34"/>
    <w:qFormat/>
    <w:rsid w:val="005E6C57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0B5181"/>
    <w:pPr>
      <w:tabs>
        <w:tab w:val="left" w:pos="1440"/>
        <w:tab w:val="left" w:pos="1620"/>
        <w:tab w:val="left" w:pos="2520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CF1EC2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6D095E0360467F91E1DA1CEF727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F4B00-47EF-4F57-956E-054E1608F9ED}"/>
      </w:docPartPr>
      <w:docPartBody>
        <w:p w:rsidR="00EC1DE0" w:rsidRDefault="00EC1DE0">
          <w:pPr>
            <w:pStyle w:val="BE6D095E0360467F91E1DA1CEF7272B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1DE0"/>
    <w:rsid w:val="00085356"/>
    <w:rsid w:val="000F11AD"/>
    <w:rsid w:val="00101617"/>
    <w:rsid w:val="00113BEC"/>
    <w:rsid w:val="00135F36"/>
    <w:rsid w:val="00153BF8"/>
    <w:rsid w:val="00160BD1"/>
    <w:rsid w:val="001E3771"/>
    <w:rsid w:val="00212E39"/>
    <w:rsid w:val="00217B85"/>
    <w:rsid w:val="0039260B"/>
    <w:rsid w:val="00455480"/>
    <w:rsid w:val="00482B57"/>
    <w:rsid w:val="004A50B2"/>
    <w:rsid w:val="004D1F6D"/>
    <w:rsid w:val="004D7B32"/>
    <w:rsid w:val="004E779B"/>
    <w:rsid w:val="00537956"/>
    <w:rsid w:val="006170B8"/>
    <w:rsid w:val="006324DD"/>
    <w:rsid w:val="006F722C"/>
    <w:rsid w:val="00710AED"/>
    <w:rsid w:val="00727D1F"/>
    <w:rsid w:val="00784B30"/>
    <w:rsid w:val="007859AA"/>
    <w:rsid w:val="008004E7"/>
    <w:rsid w:val="008556ED"/>
    <w:rsid w:val="00871680"/>
    <w:rsid w:val="008C03D1"/>
    <w:rsid w:val="00923FB5"/>
    <w:rsid w:val="009528E2"/>
    <w:rsid w:val="00972C5B"/>
    <w:rsid w:val="00997EBE"/>
    <w:rsid w:val="00A80956"/>
    <w:rsid w:val="00AB257D"/>
    <w:rsid w:val="00AC3EAF"/>
    <w:rsid w:val="00B134DC"/>
    <w:rsid w:val="00C40A8F"/>
    <w:rsid w:val="00C67CAE"/>
    <w:rsid w:val="00C70AC7"/>
    <w:rsid w:val="00C73B6C"/>
    <w:rsid w:val="00CE2D8E"/>
    <w:rsid w:val="00D51B7D"/>
    <w:rsid w:val="00D638BC"/>
    <w:rsid w:val="00D63C0E"/>
    <w:rsid w:val="00D703C0"/>
    <w:rsid w:val="00DD6C56"/>
    <w:rsid w:val="00DE6CA6"/>
    <w:rsid w:val="00E03D91"/>
    <w:rsid w:val="00E043A0"/>
    <w:rsid w:val="00E052FF"/>
    <w:rsid w:val="00E86F28"/>
    <w:rsid w:val="00EA3FCC"/>
    <w:rsid w:val="00EB373F"/>
    <w:rsid w:val="00EC1DE0"/>
    <w:rsid w:val="00F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88CFE6026C4FE0918E11713707C214">
    <w:name w:val="D488CFE6026C4FE0918E11713707C214"/>
    <w:rsid w:val="00EC1DE0"/>
  </w:style>
  <w:style w:type="paragraph" w:customStyle="1" w:styleId="610685AEDCDB434A9E54C72CD02EFC64">
    <w:name w:val="610685AEDCDB434A9E54C72CD02EFC64"/>
    <w:rsid w:val="00EC1DE0"/>
  </w:style>
  <w:style w:type="paragraph" w:customStyle="1" w:styleId="DD1C5638BA1348DE8C018A8A5F205000">
    <w:name w:val="DD1C5638BA1348DE8C018A8A5F205000"/>
    <w:rsid w:val="00EC1DE0"/>
  </w:style>
  <w:style w:type="paragraph" w:customStyle="1" w:styleId="E48F07C2CBA04C59867FF83B12E1BF9C">
    <w:name w:val="E48F07C2CBA04C59867FF83B12E1BF9C"/>
    <w:rsid w:val="00EC1DE0"/>
  </w:style>
  <w:style w:type="paragraph" w:customStyle="1" w:styleId="913C9EBDDCB147EC9104103166E6136C">
    <w:name w:val="913C9EBDDCB147EC9104103166E6136C"/>
    <w:rsid w:val="00EC1DE0"/>
  </w:style>
  <w:style w:type="paragraph" w:customStyle="1" w:styleId="BE6D095E0360467F91E1DA1CEF7272BF">
    <w:name w:val="BE6D095E0360467F91E1DA1CEF7272BF"/>
    <w:rsid w:val="00EC1DE0"/>
  </w:style>
  <w:style w:type="paragraph" w:customStyle="1" w:styleId="40826A6B0B44423CA066EC8B87BE39CD">
    <w:name w:val="40826A6B0B44423CA066EC8B87BE39CD"/>
    <w:rsid w:val="00EC1DE0"/>
  </w:style>
  <w:style w:type="paragraph" w:customStyle="1" w:styleId="1672D41D0191403DB4AD57E826F40DBC">
    <w:name w:val="1672D41D0191403DB4AD57E826F40DBC"/>
    <w:rsid w:val="00EC1DE0"/>
  </w:style>
  <w:style w:type="paragraph" w:customStyle="1" w:styleId="E24969BCA9DD43918DA2764445B2FACB">
    <w:name w:val="E24969BCA9DD43918DA2764445B2FACB"/>
    <w:rsid w:val="00EC1DE0"/>
  </w:style>
  <w:style w:type="paragraph" w:customStyle="1" w:styleId="C9DFBD7BF4894808BA7A6F71FA2F7CE1">
    <w:name w:val="C9DFBD7BF4894808BA7A6F71FA2F7CE1"/>
    <w:rsid w:val="00EC1DE0"/>
  </w:style>
  <w:style w:type="paragraph" w:customStyle="1" w:styleId="4507A7627C0D4791B5EBA0B485C50581">
    <w:name w:val="4507A7627C0D4791B5EBA0B485C50581"/>
    <w:rsid w:val="00EC1DE0"/>
  </w:style>
  <w:style w:type="paragraph" w:customStyle="1" w:styleId="8E0F312310794BE2939059520F882EA1">
    <w:name w:val="8E0F312310794BE2939059520F882EA1"/>
    <w:rsid w:val="00EC1DE0"/>
  </w:style>
  <w:style w:type="paragraph" w:customStyle="1" w:styleId="C5EC60EB762E42D08023B78E4727D194">
    <w:name w:val="C5EC60EB762E42D08023B78E4727D194"/>
    <w:rsid w:val="00EC1DE0"/>
  </w:style>
  <w:style w:type="paragraph" w:customStyle="1" w:styleId="1E1B4911FADD4151A495BF6E88D370DE">
    <w:name w:val="1E1B4911FADD4151A495BF6E88D370DE"/>
    <w:rsid w:val="00EC1DE0"/>
  </w:style>
  <w:style w:type="paragraph" w:customStyle="1" w:styleId="8D9B6C3CA3F0453EB8BA277F6C248D2E">
    <w:name w:val="8D9B6C3CA3F0453EB8BA277F6C248D2E"/>
    <w:rsid w:val="00EC1DE0"/>
  </w:style>
  <w:style w:type="paragraph" w:customStyle="1" w:styleId="C140A5340EAA46398E4333F2C9F80EFE">
    <w:name w:val="C140A5340EAA46398E4333F2C9F80EFE"/>
    <w:rsid w:val="00EC1DE0"/>
  </w:style>
  <w:style w:type="paragraph" w:customStyle="1" w:styleId="2E5C11F0BB684A189F28722EBE249903">
    <w:name w:val="2E5C11F0BB684A189F28722EBE249903"/>
    <w:rsid w:val="00EC1DE0"/>
  </w:style>
  <w:style w:type="paragraph" w:customStyle="1" w:styleId="95DC53D6FDBE44348E7517FEF737F38A">
    <w:name w:val="95DC53D6FDBE44348E7517FEF737F38A"/>
    <w:rsid w:val="00EC1DE0"/>
  </w:style>
  <w:style w:type="paragraph" w:customStyle="1" w:styleId="788BF018962F47BDB88CA3C845BF57F3">
    <w:name w:val="788BF018962F47BDB88CA3C845BF57F3"/>
    <w:rsid w:val="00EC1DE0"/>
  </w:style>
  <w:style w:type="paragraph" w:customStyle="1" w:styleId="7CE7D31EAE3B49808BB21B522ED68D12">
    <w:name w:val="7CE7D31EAE3B49808BB21B522ED68D12"/>
    <w:rsid w:val="00EC1DE0"/>
  </w:style>
  <w:style w:type="paragraph" w:customStyle="1" w:styleId="BF42D5A690F843E2B1CC4FAA1498D440">
    <w:name w:val="BF42D5A690F843E2B1CC4FAA1498D440"/>
    <w:rsid w:val="00EC1DE0"/>
  </w:style>
  <w:style w:type="paragraph" w:customStyle="1" w:styleId="DEBC08BD852E4921BDA6938BDC91B353">
    <w:name w:val="DEBC08BD852E4921BDA6938BDC91B353"/>
    <w:rsid w:val="00EC1DE0"/>
  </w:style>
  <w:style w:type="paragraph" w:customStyle="1" w:styleId="80ED19D9961C44C0821CD90289B5BECE">
    <w:name w:val="80ED19D9961C44C0821CD90289B5BECE"/>
    <w:rsid w:val="00EC1DE0"/>
  </w:style>
  <w:style w:type="paragraph" w:customStyle="1" w:styleId="7B3C07E21CD441209461A607620062A4">
    <w:name w:val="7B3C07E21CD441209461A607620062A4"/>
    <w:rsid w:val="00EC1DE0"/>
  </w:style>
  <w:style w:type="paragraph" w:customStyle="1" w:styleId="7375E9599CD94A7BA96938440AD99360">
    <w:name w:val="7375E9599CD94A7BA96938440AD99360"/>
    <w:rsid w:val="00EC1DE0"/>
  </w:style>
  <w:style w:type="paragraph" w:customStyle="1" w:styleId="D8D220B850BB448AB036171972BB53D2">
    <w:name w:val="D8D220B850BB448AB036171972BB53D2"/>
    <w:rsid w:val="00EC1DE0"/>
  </w:style>
  <w:style w:type="paragraph" w:customStyle="1" w:styleId="27EE5410221D4F5CA7F647FFFB9E8C60">
    <w:name w:val="27EE5410221D4F5CA7F647FFFB9E8C60"/>
    <w:rsid w:val="00EC1DE0"/>
  </w:style>
  <w:style w:type="paragraph" w:customStyle="1" w:styleId="1F7DC02D4CBE48DDA4F1370EFA4AA785">
    <w:name w:val="1F7DC02D4CBE48DDA4F1370EFA4AA785"/>
    <w:rsid w:val="00EC1DE0"/>
  </w:style>
  <w:style w:type="paragraph" w:customStyle="1" w:styleId="FFAA865F5EAF407A9EBDD7221D4E2E16">
    <w:name w:val="FFAA865F5EAF407A9EBDD7221D4E2E16"/>
    <w:rsid w:val="00EC1DE0"/>
  </w:style>
  <w:style w:type="paragraph" w:customStyle="1" w:styleId="2CCD6E36B95F4DCE88676447BC53D276">
    <w:name w:val="2CCD6E36B95F4DCE88676447BC53D276"/>
    <w:rsid w:val="00085356"/>
  </w:style>
  <w:style w:type="paragraph" w:customStyle="1" w:styleId="26DB2C7ED5614CD78AF503676F8248E3">
    <w:name w:val="26DB2C7ED5614CD78AF503676F8248E3"/>
    <w:rsid w:val="00085356"/>
  </w:style>
  <w:style w:type="paragraph" w:customStyle="1" w:styleId="96F357B7E4984B92BA054BF465B7ACBD">
    <w:name w:val="96F357B7E4984B92BA054BF465B7ACBD"/>
    <w:rsid w:val="00085356"/>
  </w:style>
  <w:style w:type="paragraph" w:customStyle="1" w:styleId="98F81CA99B734E2BBDC8805A3A491BAE">
    <w:name w:val="98F81CA99B734E2BBDC8805A3A491BAE"/>
    <w:rsid w:val="00085356"/>
  </w:style>
  <w:style w:type="paragraph" w:customStyle="1" w:styleId="402A7402181149678CFF72C73C484CBC">
    <w:name w:val="402A7402181149678CFF72C73C484CBC"/>
    <w:rsid w:val="00085356"/>
  </w:style>
  <w:style w:type="paragraph" w:customStyle="1" w:styleId="63CDADB0E1E6494F9ABE2BE1D786F0B2">
    <w:name w:val="63CDADB0E1E6494F9ABE2BE1D786F0B2"/>
    <w:rsid w:val="00085356"/>
  </w:style>
  <w:style w:type="paragraph" w:customStyle="1" w:styleId="CDAF558F2AE749BD98B5DCAD93950B99">
    <w:name w:val="CDAF558F2AE749BD98B5DCAD93950B99"/>
    <w:rsid w:val="00085356"/>
  </w:style>
  <w:style w:type="paragraph" w:customStyle="1" w:styleId="6185268D56A147F8981F0A26D70D8316">
    <w:name w:val="6185268D56A147F8981F0A26D70D8316"/>
    <w:rsid w:val="00085356"/>
  </w:style>
  <w:style w:type="paragraph" w:customStyle="1" w:styleId="F2F054E8C9ED4ADA826E81B654A2F9AE">
    <w:name w:val="F2F054E8C9ED4ADA826E81B654A2F9AE"/>
    <w:rsid w:val="00085356"/>
  </w:style>
  <w:style w:type="paragraph" w:customStyle="1" w:styleId="993FB21CD1414E43BE972527D3CC9557">
    <w:name w:val="993FB21CD1414E43BE972527D3CC9557"/>
    <w:rsid w:val="00085356"/>
  </w:style>
  <w:style w:type="paragraph" w:customStyle="1" w:styleId="1E404665ECDA44478C90AC8D8D9D97AA">
    <w:name w:val="1E404665ECDA44478C90AC8D8D9D97AA"/>
    <w:rsid w:val="00085356"/>
  </w:style>
  <w:style w:type="paragraph" w:customStyle="1" w:styleId="A5CC7909A4314AC6BFD2454B14C1C93D">
    <w:name w:val="A5CC7909A4314AC6BFD2454B14C1C93D"/>
    <w:rsid w:val="00085356"/>
  </w:style>
  <w:style w:type="paragraph" w:customStyle="1" w:styleId="6A605A8E2A4D4CF2A888538D529311D6">
    <w:name w:val="6A605A8E2A4D4CF2A888538D529311D6"/>
    <w:rsid w:val="00085356"/>
  </w:style>
  <w:style w:type="paragraph" w:customStyle="1" w:styleId="C6525CD527814A69A89872EC9F7803CD">
    <w:name w:val="C6525CD527814A69A89872EC9F7803CD"/>
    <w:rsid w:val="00085356"/>
  </w:style>
  <w:style w:type="paragraph" w:customStyle="1" w:styleId="8793141F0BA74A3B92A36642858AA0A5">
    <w:name w:val="8793141F0BA74A3B92A36642858AA0A5"/>
    <w:rsid w:val="00085356"/>
  </w:style>
  <w:style w:type="paragraph" w:customStyle="1" w:styleId="4E9CA7536F84483E8DA109FBACD2DA76">
    <w:name w:val="4E9CA7536F84483E8DA109FBACD2DA76"/>
    <w:rsid w:val="00085356"/>
  </w:style>
  <w:style w:type="paragraph" w:customStyle="1" w:styleId="0D8FCE5E6C91462585B485A6EDEE1053">
    <w:name w:val="0D8FCE5E6C91462585B485A6EDEE1053"/>
    <w:rsid w:val="00085356"/>
  </w:style>
  <w:style w:type="paragraph" w:customStyle="1" w:styleId="3DB3AC90C9CD4ACAA82CA08288BB486E">
    <w:name w:val="3DB3AC90C9CD4ACAA82CA08288BB486E"/>
    <w:rsid w:val="00085356"/>
  </w:style>
  <w:style w:type="paragraph" w:customStyle="1" w:styleId="97CF2AB547C94FD0A8CD23E18A408D0F">
    <w:name w:val="97CF2AB547C94FD0A8CD23E18A408D0F"/>
    <w:rsid w:val="00085356"/>
  </w:style>
  <w:style w:type="paragraph" w:customStyle="1" w:styleId="111A51758DA34845A00D23598F1222A5">
    <w:name w:val="111A51758DA34845A00D23598F1222A5"/>
    <w:rsid w:val="00E86F28"/>
  </w:style>
  <w:style w:type="paragraph" w:customStyle="1" w:styleId="90BFC015EE524E44ACD7030241860C39">
    <w:name w:val="90BFC015EE524E44ACD7030241860C39"/>
    <w:rsid w:val="00E86F28"/>
  </w:style>
  <w:style w:type="paragraph" w:customStyle="1" w:styleId="CA4A05CB9C624171A684E287AB8DB138">
    <w:name w:val="CA4A05CB9C624171A684E287AB8DB138"/>
    <w:rsid w:val="00E86F28"/>
  </w:style>
  <w:style w:type="paragraph" w:customStyle="1" w:styleId="F703C260F8DC44F4B99B2B724CCD5DB8">
    <w:name w:val="F703C260F8DC44F4B99B2B724CCD5DB8"/>
    <w:rsid w:val="00E86F28"/>
  </w:style>
  <w:style w:type="paragraph" w:customStyle="1" w:styleId="F656F1F9847B4E82AD6D9F45861C9A07">
    <w:name w:val="F656F1F9847B4E82AD6D9F45861C9A07"/>
    <w:rsid w:val="008556ED"/>
  </w:style>
  <w:style w:type="paragraph" w:customStyle="1" w:styleId="21283D5B250147D3A5920B114EE88398">
    <w:name w:val="21283D5B250147D3A5920B114EE88398"/>
    <w:rsid w:val="008556ED"/>
  </w:style>
  <w:style w:type="paragraph" w:customStyle="1" w:styleId="D18EBD83DE0B4A6FBC26F1171A530DCD">
    <w:name w:val="D18EBD83DE0B4A6FBC26F1171A530DCD"/>
    <w:rsid w:val="008556ED"/>
  </w:style>
  <w:style w:type="paragraph" w:customStyle="1" w:styleId="836C48CADE804CD1B8501C1EEA6B8D31">
    <w:name w:val="836C48CADE804CD1B8501C1EEA6B8D31"/>
    <w:rsid w:val="008556ED"/>
  </w:style>
  <w:style w:type="paragraph" w:customStyle="1" w:styleId="CB14DBE9F9D34C4E98497A0F0D94CD42">
    <w:name w:val="CB14DBE9F9D34C4E98497A0F0D94CD42"/>
    <w:rsid w:val="008556ED"/>
  </w:style>
  <w:style w:type="paragraph" w:customStyle="1" w:styleId="F0255A2A66C24D0E9ED00146EDF1F135">
    <w:name w:val="F0255A2A66C24D0E9ED00146EDF1F135"/>
    <w:rsid w:val="008556ED"/>
  </w:style>
  <w:style w:type="paragraph" w:customStyle="1" w:styleId="907A5B8A3B864214B522B8EDDD24C20D">
    <w:name w:val="907A5B8A3B864214B522B8EDDD24C20D"/>
    <w:rsid w:val="008556ED"/>
  </w:style>
  <w:style w:type="paragraph" w:customStyle="1" w:styleId="DA7EA46A50FC462F93952D1681096C08">
    <w:name w:val="DA7EA46A50FC462F93952D1681096C08"/>
    <w:rsid w:val="008556ED"/>
  </w:style>
  <w:style w:type="paragraph" w:customStyle="1" w:styleId="2D3A0DBF36454156B03F1F6D80DE7993">
    <w:name w:val="2D3A0DBF36454156B03F1F6D80DE7993"/>
    <w:rsid w:val="008004E7"/>
  </w:style>
  <w:style w:type="paragraph" w:customStyle="1" w:styleId="321DD800B795498585B55026B276B8F6">
    <w:name w:val="321DD800B795498585B55026B276B8F6"/>
    <w:rsid w:val="008004E7"/>
  </w:style>
  <w:style w:type="paragraph" w:customStyle="1" w:styleId="045CCFE4EF294C599BB2E7C527FC1177">
    <w:name w:val="045CCFE4EF294C599BB2E7C527FC1177"/>
    <w:rsid w:val="008004E7"/>
  </w:style>
  <w:style w:type="paragraph" w:customStyle="1" w:styleId="1D8462E132584F03BFB09198CD3D3E1F">
    <w:name w:val="1D8462E132584F03BFB09198CD3D3E1F"/>
    <w:rsid w:val="00800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073 210 6121</CompanyPhone>
  <CompanyFax>https://ww.linkedin/in/sinsiswa-gwaza-25a7079</CompanyFax>
  <CompanyEmail>Kamoelqueen@GMAIL.COM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</Template>
  <TotalTime>15</TotalTime>
  <Pages>9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 Pilusa</dc:creator>
  <cp:lastModifiedBy>Queen Pilusa</cp:lastModifiedBy>
  <cp:revision>4</cp:revision>
  <cp:lastPrinted>2021-07-01T13:25:00Z</cp:lastPrinted>
  <dcterms:created xsi:type="dcterms:W3CDTF">2021-07-01T13:47:00Z</dcterms:created>
  <dcterms:modified xsi:type="dcterms:W3CDTF">2022-03-28T10:56:00Z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2019-10-18T12:26:28Z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fa04e66b-f76e-44c8-8dbd-0000a775f3af</vt:lpwstr>
  </property>
  <property fmtid="{D5CDD505-2E9C-101B-9397-08002B2CF9AE}" pid="8" name="MSIP_Label_3ac1a253-da90-48fc-bc60-26d38ab8b20d_ContentBits">
    <vt:lpwstr>0</vt:lpwstr>
  </property>
</Properties>
</file>